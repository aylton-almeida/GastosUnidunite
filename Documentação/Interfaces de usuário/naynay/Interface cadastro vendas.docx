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56293F41" w:rsidRDefault="00065A76" w14:paraId="319DE2FC" wp14:noSpellErr="1" wp14:textId="32272E7E">
      <w:pPr>
        <w:pStyle w:val="ListParagraph"/>
        <w:keepLines/>
        <w:spacing w:line="360" w:lineRule="auto"/>
        <w:rPr>
          <w:rFonts w:ascii="Times New Roman" w:hAnsi="Times New Roman"/>
          <w:b w:val="1"/>
          <w:bCs w:val="1"/>
          <w:i w:val="1"/>
          <w:iCs w:val="1"/>
        </w:rPr>
      </w:pPr>
      <w:bookmarkStart w:name="_Toc254818273" w:id="4"/>
      <w:bookmarkEnd w:id="0"/>
      <w:bookmarkEnd w:id="1"/>
      <w:bookmarkEnd w:id="2"/>
      <w:r w:rsidRPr="56293F41" w:rsidR="56293F41">
        <w:rPr>
          <w:rFonts w:ascii="Arial" w:hAnsi="Arial" w:cs="Arial"/>
          <w:b w:val="1"/>
          <w:bCs w:val="1"/>
          <w:i w:val="1"/>
          <w:iCs w:val="1"/>
          <w:sz w:val="24"/>
          <w:szCs w:val="24"/>
        </w:rPr>
        <w:t xml:space="preserve">   </w:t>
      </w:r>
      <w:r w:rsidRPr="56293F41" w:rsidR="56293F41">
        <w:rPr>
          <w:rFonts w:ascii="Times New Roman" w:hAnsi="Times New Roman"/>
          <w:b w:val="1"/>
          <w:bCs w:val="1"/>
          <w:i w:val="1"/>
          <w:iCs w:val="1"/>
        </w:rPr>
        <w:t>Interface de usuário &lt; C</w:t>
      </w:r>
      <w:r w:rsidRPr="56293F41" w:rsidR="56293F41">
        <w:rPr>
          <w:rFonts w:ascii="Times New Roman" w:hAnsi="Times New Roman"/>
          <w:b w:val="1"/>
          <w:bCs w:val="1"/>
          <w:i w:val="1"/>
          <w:iCs w:val="1"/>
        </w:rPr>
        <w:t>adastro</w:t>
      </w:r>
      <w:r w:rsidRPr="56293F41" w:rsidR="56293F41">
        <w:rPr>
          <w:rFonts w:ascii="Times New Roman" w:hAnsi="Times New Roman"/>
          <w:b w:val="1"/>
          <w:bCs w:val="1"/>
          <w:i w:val="1"/>
          <w:iCs w:val="1"/>
        </w:rPr>
        <w:t xml:space="preserve"> </w:t>
      </w:r>
      <w:r w:rsidRPr="56293F41" w:rsidR="56293F41">
        <w:rPr>
          <w:rFonts w:ascii="Times New Roman" w:hAnsi="Times New Roman"/>
          <w:b w:val="1"/>
          <w:bCs w:val="1"/>
          <w:i w:val="1"/>
          <w:iCs w:val="1"/>
        </w:rPr>
        <w:t xml:space="preserve">de vendas </w:t>
      </w:r>
      <w:r w:rsidRPr="56293F41" w:rsidR="56293F41">
        <w:rPr>
          <w:rFonts w:ascii="Times New Roman" w:hAnsi="Times New Roman"/>
          <w:b w:val="1"/>
          <w:bCs w:val="1"/>
          <w:i w:val="1"/>
          <w:iCs w:val="1"/>
        </w:rPr>
        <w:t>&gt;</w:t>
      </w:r>
      <w:bookmarkEnd w:id="4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56293F41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56293F41" w:rsidRDefault="00AD49AE" w14:paraId="6A05A809" w14:noSpellErr="1" wp14:textId="0192BBF2">
            <w:pPr>
              <w:pStyle w:val="Tabela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6293F41" w:rsidR="56293F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Acessado a partir da página de vendas, permite o acesso ao resto do App pela barra de navegação lateral, ao concluir o cadastro de vendas o usuário é redirecionado para a página de vendas.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Campos</w:t>
      </w:r>
    </w:p>
    <w:tbl>
      <w:tblPr>
        <w:tblW w:w="9284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935"/>
        <w:gridCol w:w="2127"/>
        <w:gridCol w:w="1417"/>
      </w:tblGrid>
      <w:tr xmlns:wp14="http://schemas.microsoft.com/office/word/2010/wordml" w:rsidRPr="00577606" w:rsidR="002070BD" w:rsidTr="56293F41" w14:paraId="3DD9A7F9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2070BD" w:rsidP="00C92E3A" w:rsidRDefault="002070BD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2070BD" w:rsidP="00C92E3A" w:rsidRDefault="002070BD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2070BD" w:rsidP="00C92E3A" w:rsidRDefault="002070BD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935" w:type="dxa"/>
            <w:tcMar/>
          </w:tcPr>
          <w:p w:rsidRPr="00577606" w:rsidR="002070BD" w:rsidP="00C92E3A" w:rsidRDefault="002070BD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2127" w:type="dxa"/>
            <w:tcMar/>
          </w:tcPr>
          <w:p w:rsidRPr="00577606" w:rsidR="002070BD" w:rsidP="00C92E3A" w:rsidRDefault="002070BD" w14:paraId="47091E57" wp14:textId="77777777">
            <w:pPr>
              <w:pStyle w:val="Tabela"/>
              <w:jc w:val="center"/>
              <w:rPr>
                <w:b/>
                <w:snapToGrid w:val="0"/>
              </w:rPr>
            </w:pPr>
            <w:r>
              <w:rPr>
                <w:b/>
                <w:snapToGrid w:val="0"/>
              </w:rPr>
              <w:t>Obrigatoriedade</w:t>
            </w:r>
          </w:p>
        </w:tc>
        <w:tc>
          <w:tcPr>
            <w:tcW w:w="1417" w:type="dxa"/>
            <w:tcMar/>
          </w:tcPr>
          <w:p w:rsidRPr="00577606" w:rsidR="002070BD" w:rsidP="00C92E3A" w:rsidRDefault="002070BD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2070BD" w:rsidTr="56293F41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56293F41" w:rsidRDefault="002070BD" wp14:noSpellErr="1" w14:paraId="66A97CDA" wp14:textId="6758D124">
            <w:pPr>
              <w:bidi w:val="0"/>
              <w:spacing w:before="40" w:beforeAutospacing="off" w:after="40" w:afterAutospacing="off" w:line="259" w:lineRule="auto"/>
              <w:ind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6293F41" w:rsidR="56293F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Código do produto</w:t>
            </w:r>
          </w:p>
          <w:p w:rsidRPr="00577606" w:rsidR="002070BD" w:rsidP="7AD9A94C" w:rsidRDefault="002070BD" w14:paraId="0D0B940D" w14:noSpellErr="1" wp14:textId="1EF2199A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315" w:type="dxa"/>
            <w:tcMar/>
          </w:tcPr>
          <w:p w:rsidRPr="00577606" w:rsidR="002070BD" w:rsidP="7AD9A94C" w:rsidRDefault="002070BD" w14:paraId="0E27B00A" w14:noSpellErr="1" wp14:textId="52B06D6E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56293F41">
              <w:rPr/>
              <w:t>Campo para digitação do</w:t>
            </w:r>
            <w:r w:rsidR="56293F41">
              <w:rPr/>
              <w:t xml:space="preserve"> código do produto</w:t>
            </w:r>
          </w:p>
        </w:tc>
        <w:tc>
          <w:tcPr>
            <w:tcW w:w="1935" w:type="dxa"/>
            <w:tcMar/>
          </w:tcPr>
          <w:p w:rsidRPr="00577606" w:rsidR="002070BD" w:rsidP="7AD9A94C" w:rsidRDefault="002070BD" w14:paraId="60061E4C" w14:noSpellErr="1" wp14:textId="0FC869D4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56293F41">
              <w:rPr/>
              <w:t>Inteiros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44EAFD9C" w14:noSpellErr="1" wp14:textId="5D4E3C43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AD9A94C">
              <w:rPr/>
              <w:t>Sim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B94D5A5" wp14:textId="5ED15F10">
            <w:pPr>
              <w:pStyle w:val="Tabela"/>
            </w:pPr>
            <w:r w:rsidR="7AD9A94C">
              <w:rPr/>
              <w:t xml:space="preserve"> </w:t>
            </w:r>
          </w:p>
        </w:tc>
      </w:tr>
      <w:tr xmlns:wp14="http://schemas.microsoft.com/office/word/2010/wordml" w:rsidRPr="00577606" w:rsidR="002070BD" w:rsidTr="56293F41" w14:paraId="3DEEC66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3656B9AB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56293F41" w:rsidRDefault="002070BD" wp14:noSpellErr="1" w14:paraId="68F20E18" wp14:textId="044526BA">
            <w:pPr>
              <w:bidi w:val="0"/>
              <w:spacing w:before="40" w:beforeAutospacing="off" w:after="40" w:afterAutospacing="off" w:line="259" w:lineRule="auto"/>
              <w:ind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6293F41" w:rsidR="56293F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Código do vendedor</w:t>
            </w:r>
          </w:p>
          <w:p w:rsidRPr="00577606" w:rsidR="002070BD" w:rsidP="7AD9A94C" w:rsidRDefault="002070BD" w14:paraId="45FB0818" w14:noSpellErr="1" wp14:textId="4C0C11E6">
            <w:pPr>
              <w:pStyle w:val="Tabela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315" w:type="dxa"/>
            <w:tcMar/>
          </w:tcPr>
          <w:p w:rsidRPr="00577606" w:rsidR="002070BD" w:rsidP="56293F41" w:rsidRDefault="002070BD" wp14:noSpellErr="1" w14:paraId="4DB7133F" wp14:textId="70C733A6">
            <w:pPr>
              <w:spacing w:before="40" w:after="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6293F41" w:rsidR="56293F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Campo para digitação do código do vendedor</w:t>
            </w:r>
          </w:p>
          <w:p w:rsidRPr="00577606" w:rsidR="002070BD" w:rsidP="00A37183" w:rsidRDefault="002070BD" w14:paraId="049F31CB" w14:noSpellErr="1" wp14:textId="63CC3EDF">
            <w:pPr>
              <w:pStyle w:val="Tabela"/>
            </w:pPr>
          </w:p>
        </w:tc>
        <w:tc>
          <w:tcPr>
            <w:tcW w:w="1935" w:type="dxa"/>
            <w:tcMar/>
          </w:tcPr>
          <w:p w:rsidRPr="00577606" w:rsidR="002070BD" w:rsidP="00A37183" w:rsidRDefault="002070BD" w14:paraId="53128261" w14:noSpellErr="1" wp14:textId="740045E0">
            <w:pPr>
              <w:pStyle w:val="Tabela"/>
            </w:pPr>
            <w:r w:rsidR="56293F41">
              <w:rPr/>
              <w:t>Inteiros</w:t>
            </w:r>
          </w:p>
        </w:tc>
        <w:tc>
          <w:tcPr>
            <w:tcW w:w="2127" w:type="dxa"/>
            <w:tcMar/>
          </w:tcPr>
          <w:p w:rsidRPr="00577606" w:rsidR="002070BD" w:rsidP="00A37183" w:rsidRDefault="002070BD" w14:paraId="62486C05" w14:noSpellErr="1" wp14:textId="275373B7">
            <w:pPr>
              <w:pStyle w:val="Tabela"/>
            </w:pPr>
            <w:r w:rsidR="56293F41">
              <w:rPr/>
              <w:t>Sim.</w:t>
            </w:r>
            <w:r w:rsidR="56293F41">
              <w:rPr/>
              <w:t xml:space="preserve"> 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4101652C" wp14:textId="6A5C1861">
            <w:pPr>
              <w:pStyle w:val="Tabela"/>
            </w:pPr>
          </w:p>
        </w:tc>
      </w:tr>
      <w:tr xmlns:wp14="http://schemas.microsoft.com/office/word/2010/wordml" w:rsidRPr="00577606" w:rsidR="002070BD" w:rsidTr="56293F41" w14:paraId="4B99056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2070BD" w:rsidP="004F4908" w:rsidRDefault="002070BD" w14:paraId="1299C43A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2070BD" w:rsidP="56293F41" w:rsidRDefault="002070BD" wp14:noSpellErr="1" w14:paraId="2A7D69C3" wp14:textId="61A26ABB">
            <w:pPr>
              <w:spacing w:before="40" w:after="4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</w:pPr>
            <w:r w:rsidRPr="56293F41" w:rsidR="56293F4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Tipo de pagamento</w:t>
            </w:r>
          </w:p>
          <w:p w:rsidRPr="00577606" w:rsidR="002070BD" w:rsidP="00A37183" w:rsidRDefault="002070BD" w14:paraId="4DDBEF00" w14:noSpellErr="1" wp14:textId="6D7DF58A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2070BD" w:rsidP="56293F41" w:rsidRDefault="002070BD" w14:paraId="3461D779" wp14:textId="65241494">
            <w:pPr>
              <w:spacing w:before="40" w:after="40"/>
            </w:pPr>
            <w:r w:rsidR="56293F41">
              <w:rPr/>
              <w:t>Campo para a seleção do tipo de pagamento</w:t>
            </w:r>
          </w:p>
        </w:tc>
        <w:tc>
          <w:tcPr>
            <w:tcW w:w="1935" w:type="dxa"/>
            <w:tcMar/>
          </w:tcPr>
          <w:p w:rsidRPr="00577606" w:rsidR="002070BD" w:rsidP="00A37183" w:rsidRDefault="002070BD" w14:paraId="3CF2D8B6" w14:noSpellErr="1" wp14:textId="660682BD">
            <w:pPr>
              <w:pStyle w:val="Tabela"/>
            </w:pPr>
            <w:r w:rsidR="56293F41">
              <w:rPr/>
              <w:t>Inteiros</w:t>
            </w:r>
          </w:p>
        </w:tc>
        <w:tc>
          <w:tcPr>
            <w:tcW w:w="2127" w:type="dxa"/>
            <w:tcMar/>
          </w:tcPr>
          <w:p w:rsidRPr="00577606" w:rsidR="002070BD" w:rsidP="7AD9A94C" w:rsidRDefault="002070BD" w14:paraId="0FB78278" w14:noSpellErr="1" wp14:textId="5FD6EC50">
            <w:pPr>
              <w:pStyle w:val="Tabela"/>
              <w:rPr>
                <w:u w:val="none"/>
              </w:rPr>
            </w:pPr>
            <w:r w:rsidR="56293F41">
              <w:rPr>
                <w:u w:val="none"/>
              </w:rPr>
              <w:t>Sim.</w:t>
            </w:r>
          </w:p>
        </w:tc>
        <w:tc>
          <w:tcPr>
            <w:tcW w:w="1417" w:type="dxa"/>
            <w:tcMar/>
          </w:tcPr>
          <w:p w:rsidRPr="00577606" w:rsidR="002070BD" w:rsidP="00A37183" w:rsidRDefault="002070BD" w14:paraId="1FC39945" w14:noSpellErr="1" wp14:textId="27C84DB1">
            <w:pPr>
              <w:pStyle w:val="Tabela"/>
            </w:pPr>
          </w:p>
        </w:tc>
      </w:tr>
    </w:tbl>
    <w:p w:rsidR="56293F41" w:rsidRDefault="56293F41" w14:paraId="7FE50F4F" w14:textId="03CA78C7"/>
    <w:p xmlns:wp14="http://schemas.microsoft.com/office/word/2010/wordml" w:rsidRPr="00577606" w:rsidR="00065A76" w:rsidP="00A37183" w:rsidRDefault="00065A76" w14:paraId="48A2191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5340C7AC" w:rsidR="5340C7AC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56293F41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56293F41" w14:paraId="6BD18F9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238601F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F3CABC7" w14:noSpellErr="1" wp14:textId="4FEF1920">
            <w:pPr>
              <w:pStyle w:val="Tabela"/>
            </w:pPr>
            <w:r w:rsidR="56293F41">
              <w:rPr/>
              <w:t>Sua Conta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5B08B5D1" w14:noSpellErr="1" wp14:textId="57CE6953">
            <w:pPr>
              <w:pStyle w:val="Tabela"/>
            </w:pPr>
            <w:r w:rsidR="56293F41">
              <w:rPr/>
              <w:t>Envia o usuário para a página de gerenciamento da conta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6DEB4AB" w14:noSpellErr="1" wp14:textId="0F99E594">
            <w:pPr>
              <w:pStyle w:val="Tabela"/>
            </w:pPr>
          </w:p>
        </w:tc>
      </w:tr>
      <w:tr xmlns:wp14="http://schemas.microsoft.com/office/word/2010/wordml" w:rsidRPr="00577606" w:rsidR="00EA7AD4" w:rsidTr="56293F41" w14:paraId="0AD9C6F4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4B1F511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65F9C3DC" w14:noSpellErr="1" wp14:textId="25DBDF91">
            <w:pPr>
              <w:pStyle w:val="Tabela"/>
            </w:pPr>
            <w:r w:rsidR="56293F41">
              <w:rPr/>
              <w:t>Geral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023141B" w14:noSpellErr="1" wp14:textId="1AAF4A86">
            <w:pPr>
              <w:pStyle w:val="Tabela"/>
            </w:pPr>
            <w:r w:rsidR="56293F41">
              <w:rPr/>
              <w:t>Envia o usuário para a página inicial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F3B140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6293F41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14:noSpellErr="1" wp14:textId="71A59123">
            <w:pPr>
              <w:pStyle w:val="Tabela"/>
            </w:pPr>
            <w:r w:rsidR="56293F41">
              <w:rPr/>
              <w:t>Produtos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7DF4E37C" w14:noSpellErr="1" wp14:textId="24C907C8">
            <w:pPr>
              <w:pStyle w:val="Tabela"/>
            </w:pPr>
            <w:r w:rsidR="56293F41">
              <w:rPr/>
              <w:t xml:space="preserve">Recarrega a página de produtos 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56293F41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31ADC" w:rsidP="004F4908" w:rsidRDefault="00E31ADC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31ADC" w:rsidP="00A37183" w:rsidRDefault="00E31ADC" w14:paraId="722B00AE" w14:noSpellErr="1" wp14:textId="31643E84">
            <w:pPr>
              <w:pStyle w:val="Tabela"/>
            </w:pPr>
            <w:r w:rsidR="56293F41">
              <w:rPr/>
              <w:t>Clientes</w:t>
            </w:r>
          </w:p>
        </w:tc>
        <w:tc>
          <w:tcPr>
            <w:tcW w:w="4111" w:type="dxa"/>
            <w:tcMar/>
          </w:tcPr>
          <w:p w:rsidRPr="00577606" w:rsidR="00E31ADC" w:rsidP="00A37183" w:rsidRDefault="00E31ADC" w14:paraId="42C6D796" w14:noSpellErr="1" wp14:textId="37022793">
            <w:pPr>
              <w:pStyle w:val="Tabela"/>
            </w:pPr>
            <w:r w:rsidR="56293F41">
              <w:rPr/>
              <w:t>Envia o usuário para a página de gerenciamento dos clientes</w:t>
            </w:r>
          </w:p>
        </w:tc>
        <w:tc>
          <w:tcPr>
            <w:tcW w:w="2457" w:type="dxa"/>
            <w:tcMar/>
          </w:tcPr>
          <w:p w:rsidRPr="00577606" w:rsidR="00E31ADC" w:rsidP="00A37183" w:rsidRDefault="00E31ADC" w14:paraId="6E1831B3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56293F41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2DE403A5" w14:noSpellErr="1" wp14:textId="55970120">
            <w:pPr>
              <w:pStyle w:val="Tabela"/>
            </w:pPr>
            <w:r w:rsidR="56293F41">
              <w:rPr/>
              <w:t>Funcionários</w:t>
            </w:r>
          </w:p>
        </w:tc>
        <w:tc>
          <w:tcPr>
            <w:tcW w:w="4111" w:type="dxa"/>
            <w:tcMar/>
          </w:tcPr>
          <w:p w:rsidRPr="00577606" w:rsidR="00FE2D3D" w:rsidP="00A37183" w:rsidRDefault="00FE2D3D" w14:paraId="62431CDC" w14:noSpellErr="1" wp14:textId="01D6CF27">
            <w:pPr>
              <w:pStyle w:val="Tabela"/>
            </w:pPr>
            <w:r w:rsidR="56293F41">
              <w:rPr/>
              <w:t>Envia o usuário para a página de gerenciamento de funcionários</w:t>
            </w:r>
          </w:p>
        </w:tc>
        <w:tc>
          <w:tcPr>
            <w:tcW w:w="2457" w:type="dxa"/>
            <w:tcMar/>
          </w:tcPr>
          <w:p w:rsidRPr="00577606" w:rsidR="00FE2D3D" w:rsidP="00A37183" w:rsidRDefault="00FE2D3D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CC3B6C" w:rsidTr="56293F41" w14:paraId="16287F2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384BA73E" w14:noSpellErr="1" wp14:textId="623F5038">
            <w:pPr>
              <w:pStyle w:val="Tabela"/>
            </w:pPr>
            <w:r w:rsidR="56293F41">
              <w:rPr/>
              <w:t>Vendas</w:t>
            </w:r>
          </w:p>
        </w:tc>
        <w:tc>
          <w:tcPr>
            <w:tcW w:w="4111" w:type="dxa"/>
            <w:tcMar/>
          </w:tcPr>
          <w:p w:rsidRPr="00577606" w:rsidR="00CC3B6C" w:rsidP="00A37183" w:rsidRDefault="00CC3B6C" w14:paraId="34B3F2EB" w14:noSpellErr="1" wp14:textId="24BFE79B">
            <w:pPr>
              <w:pStyle w:val="Tabela"/>
            </w:pPr>
            <w:r w:rsidR="56293F41">
              <w:rPr/>
              <w:t>Envia o usuário para a página de gerenciamento de vendas</w:t>
            </w:r>
          </w:p>
        </w:tc>
        <w:tc>
          <w:tcPr>
            <w:tcW w:w="2457" w:type="dxa"/>
            <w:tcMar/>
          </w:tcPr>
          <w:p w:rsidRPr="00577606" w:rsidR="00CC3B6C" w:rsidP="00A37183" w:rsidRDefault="00CC3B6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6293F41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4F904CB7" w14:noSpellErr="1" wp14:textId="1A3A413E">
            <w:pPr>
              <w:pStyle w:val="Tabela"/>
            </w:pPr>
            <w:r w:rsidR="56293F41">
              <w:rPr/>
              <w:t>Gastos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06971CD3" w14:noSpellErr="1" wp14:textId="3D879ECD">
            <w:pPr>
              <w:pStyle w:val="Tabela"/>
            </w:pPr>
            <w:r w:rsidR="56293F41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390AF8" w:rsidRDefault="00EA7AD4" w14:paraId="2A1F701D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6293F41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B95CD12" w14:noSpellErr="1" wp14:textId="39C6F1ED">
            <w:pPr>
              <w:pStyle w:val="Tabela"/>
            </w:pPr>
            <w:r w:rsidR="56293F41">
              <w:rPr/>
              <w:t>Totais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5220BBB2" w14:noSpellErr="1" wp14:textId="6599BCC0">
            <w:pPr>
              <w:pStyle w:val="Tabela"/>
            </w:pPr>
            <w:r w:rsidR="56293F41">
              <w:rPr/>
              <w:t>Envia o usuário para a página de gerenciamento de gastos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56293F41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14:noSpellErr="1" wp14:textId="0AF27560">
            <w:pPr>
              <w:pStyle w:val="Tabela"/>
            </w:pPr>
            <w:r w:rsidR="56293F41">
              <w:rPr/>
              <w:t>Concluir</w:t>
            </w:r>
          </w:p>
        </w:tc>
        <w:tc>
          <w:tcPr>
            <w:tcW w:w="4111" w:type="dxa"/>
            <w:tcMar/>
          </w:tcPr>
          <w:p w:rsidRPr="00577606" w:rsidR="005C5584" w:rsidP="00A37183" w:rsidRDefault="005C5584" w14:paraId="0A4F7224" w14:noSpellErr="1" wp14:textId="11682632">
            <w:pPr>
              <w:pStyle w:val="Tabela"/>
            </w:pPr>
            <w:r w:rsidR="56293F41">
              <w:rPr/>
              <w:t>Concluir o cadastro do produto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5AE48A43" w14:noSpellErr="1" wp14:textId="1FD17DF8">
            <w:pPr>
              <w:pStyle w:val="Tabela"/>
            </w:pPr>
            <w:r w:rsidR="56293F41">
              <w:rPr/>
              <w:t>Deve ter os campos obrigatórios digitados</w:t>
            </w:r>
          </w:p>
        </w:tc>
      </w:tr>
    </w:tbl>
    <w:p w:rsidR="5340C7AC" w:rsidP="5340C7AC" w:rsidRDefault="5340C7AC" w14:noSpellErr="1" w14:paraId="3BEDDA88" w14:textId="4D09FF13">
      <w:pPr>
        <w:pStyle w:val="Ttulo5"/>
        <w:numPr>
          <w:numId w:val="0"/>
        </w:numPr>
        <w:ind w:left="0"/>
        <w:rPr>
          <w:rFonts w:ascii="Times New Roman" w:hAnsi="Times New Roman"/>
        </w:rPr>
      </w:pPr>
    </w:p>
    <w:p w:rsidR="5340C7AC" w:rsidP="5340C7AC" w:rsidRDefault="5340C7AC" w14:paraId="5C6EA73D" w14:textId="7EDF7D50">
      <w:pPr>
        <w:pStyle w:val="Corpodetexto"/>
        <w:rPr>
          <w:rFonts w:ascii="Times New Roman" w:hAnsi="Times New Roman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C569C6" w:rsidRDefault="00C569C6" w14:paraId="77A52294" wp14:textId="77777777">
      <w:r>
        <w:separator/>
      </w:r>
    </w:p>
  </w:endnote>
  <w:endnote w:type="continuationSeparator" w:id="0">
    <w:p xmlns:wp14="http://schemas.microsoft.com/office/word/2010/wordml" w:rsidR="00C569C6" w:rsidRDefault="00C569C6" w14:paraId="007DCDA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P="00F46CBE" w:rsidRDefault="00E63E4A" w14:paraId="717AAFBA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1A81F0B1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C569C6" w:rsidRDefault="00C569C6" w14:paraId="450EA2D7" wp14:textId="77777777">
      <w:r>
        <w:separator/>
      </w:r>
    </w:p>
  </w:footnote>
  <w:footnote w:type="continuationSeparator" w:id="0">
    <w:p xmlns:wp14="http://schemas.microsoft.com/office/word/2010/wordml" w:rsidR="00C569C6" w:rsidRDefault="00C569C6" w14:paraId="3DD355C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D327C" w:rsidR="00E63E4A" w:rsidP="56293F41" w:rsidRDefault="00F46CBE" w14:paraId="62A90509" wp14:noSpellErr="1" wp14:textId="01FE6EC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63E4A" w:rsidRDefault="00E63E4A" w14:paraId="3959E941" wp14:noSpellErr="1" wp14:textId="3FE0024A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%2.%3.%4.%5.%6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1D"/>
    <w:multiLevelType w:val="multilevel"/>
    <w:tmpl w:val="F0381E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08">
    <w:abstractNumId w:val="107"/>
  </w:num>
  <w:num w:numId="1">
    <w:abstractNumId w:val="95"/>
  </w:num>
  <w:num w:numId="2">
    <w:abstractNumId w:val="89"/>
  </w:num>
  <w:num w:numId="3">
    <w:abstractNumId w:val="21"/>
  </w:num>
  <w:num w:numId="4">
    <w:abstractNumId w:val="60"/>
  </w:num>
  <w:num w:numId="5">
    <w:abstractNumId w:val="93"/>
  </w:num>
  <w:num w:numId="6">
    <w:abstractNumId w:val="16"/>
  </w:num>
  <w:num w:numId="7">
    <w:abstractNumId w:val="36"/>
  </w:num>
  <w:num w:numId="8">
    <w:abstractNumId w:val="29"/>
  </w:num>
  <w:num w:numId="9">
    <w:abstractNumId w:val="92"/>
  </w:num>
  <w:num w:numId="10">
    <w:abstractNumId w:val="3"/>
  </w:num>
  <w:num w:numId="11">
    <w:abstractNumId w:val="37"/>
  </w:num>
  <w:num w:numId="12">
    <w:abstractNumId w:val="85"/>
  </w:num>
  <w:num w:numId="13">
    <w:abstractNumId w:val="87"/>
  </w:num>
  <w:num w:numId="14">
    <w:abstractNumId w:val="67"/>
  </w:num>
  <w:num w:numId="15">
    <w:abstractNumId w:val="63"/>
  </w:num>
  <w:num w:numId="16">
    <w:abstractNumId w:val="50"/>
  </w:num>
  <w:num w:numId="17">
    <w:abstractNumId w:val="33"/>
  </w:num>
  <w:num w:numId="18">
    <w:abstractNumId w:val="56"/>
  </w:num>
  <w:num w:numId="19">
    <w:abstractNumId w:val="53"/>
  </w:num>
  <w:num w:numId="20">
    <w:abstractNumId w:val="65"/>
  </w:num>
  <w:num w:numId="21">
    <w:abstractNumId w:val="31"/>
  </w:num>
  <w:num w:numId="22">
    <w:abstractNumId w:val="44"/>
  </w:num>
  <w:num w:numId="23">
    <w:abstractNumId w:val="69"/>
  </w:num>
  <w:num w:numId="24">
    <w:abstractNumId w:val="45"/>
  </w:num>
  <w:num w:numId="25">
    <w:abstractNumId w:val="47"/>
  </w:num>
  <w:num w:numId="26">
    <w:abstractNumId w:val="106"/>
  </w:num>
  <w:num w:numId="27">
    <w:abstractNumId w:val="68"/>
  </w:num>
  <w:num w:numId="28">
    <w:abstractNumId w:val="46"/>
  </w:num>
  <w:num w:numId="29">
    <w:abstractNumId w:val="26"/>
  </w:num>
  <w:num w:numId="30">
    <w:abstractNumId w:val="13"/>
  </w:num>
  <w:num w:numId="31">
    <w:abstractNumId w:val="80"/>
  </w:num>
  <w:num w:numId="32">
    <w:abstractNumId w:val="40"/>
  </w:num>
  <w:num w:numId="33">
    <w:abstractNumId w:val="59"/>
  </w:num>
  <w:num w:numId="34">
    <w:abstractNumId w:val="75"/>
  </w:num>
  <w:num w:numId="35">
    <w:abstractNumId w:val="97"/>
  </w:num>
  <w:num w:numId="36">
    <w:abstractNumId w:val="39"/>
  </w:num>
  <w:num w:numId="37">
    <w:abstractNumId w:val="52"/>
  </w:num>
  <w:num w:numId="38">
    <w:abstractNumId w:val="23"/>
  </w:num>
  <w:num w:numId="39">
    <w:abstractNumId w:val="25"/>
  </w:num>
  <w:num w:numId="40">
    <w:abstractNumId w:val="49"/>
  </w:num>
  <w:num w:numId="41">
    <w:abstractNumId w:val="55"/>
  </w:num>
  <w:num w:numId="42">
    <w:abstractNumId w:val="86"/>
  </w:num>
  <w:num w:numId="43">
    <w:abstractNumId w:val="17"/>
  </w:num>
  <w:num w:numId="44">
    <w:abstractNumId w:val="9"/>
  </w:num>
  <w:num w:numId="45">
    <w:abstractNumId w:val="19"/>
  </w:num>
  <w:num w:numId="46">
    <w:abstractNumId w:val="105"/>
  </w:num>
  <w:num w:numId="47">
    <w:abstractNumId w:val="8"/>
  </w:num>
  <w:num w:numId="48">
    <w:abstractNumId w:val="94"/>
  </w:num>
  <w:num w:numId="49">
    <w:abstractNumId w:val="38"/>
  </w:num>
  <w:num w:numId="50">
    <w:abstractNumId w:val="99"/>
  </w:num>
  <w:num w:numId="51">
    <w:abstractNumId w:val="11"/>
  </w:num>
  <w:num w:numId="52">
    <w:abstractNumId w:val="24"/>
  </w:num>
  <w:num w:numId="53">
    <w:abstractNumId w:val="103"/>
  </w:num>
  <w:num w:numId="54">
    <w:abstractNumId w:val="20"/>
  </w:num>
  <w:num w:numId="55">
    <w:abstractNumId w:val="57"/>
  </w:num>
  <w:num w:numId="56">
    <w:abstractNumId w:val="64"/>
  </w:num>
  <w:num w:numId="57">
    <w:abstractNumId w:val="2"/>
  </w:num>
  <w:num w:numId="58">
    <w:abstractNumId w:val="51"/>
  </w:num>
  <w:num w:numId="59">
    <w:abstractNumId w:val="76"/>
  </w:num>
  <w:num w:numId="60">
    <w:abstractNumId w:val="15"/>
  </w:num>
  <w:num w:numId="61">
    <w:abstractNumId w:val="101"/>
  </w:num>
  <w:num w:numId="62">
    <w:abstractNumId w:val="41"/>
  </w:num>
  <w:num w:numId="63">
    <w:abstractNumId w:val="66"/>
  </w:num>
  <w:num w:numId="64">
    <w:abstractNumId w:val="35"/>
  </w:num>
  <w:num w:numId="65">
    <w:abstractNumId w:val="5"/>
  </w:num>
  <w:num w:numId="66">
    <w:abstractNumId w:val="79"/>
  </w:num>
  <w:num w:numId="67">
    <w:abstractNumId w:val="1"/>
  </w:num>
  <w:num w:numId="68">
    <w:abstractNumId w:val="62"/>
  </w:num>
  <w:num w:numId="69">
    <w:abstractNumId w:val="72"/>
  </w:num>
  <w:num w:numId="70">
    <w:abstractNumId w:val="30"/>
  </w:num>
  <w:num w:numId="71">
    <w:abstractNumId w:val="58"/>
  </w:num>
  <w:num w:numId="72">
    <w:abstractNumId w:val="88"/>
  </w:num>
  <w:num w:numId="73">
    <w:abstractNumId w:val="83"/>
  </w:num>
  <w:num w:numId="74">
    <w:abstractNumId w:val="81"/>
  </w:num>
  <w:num w:numId="75">
    <w:abstractNumId w:val="73"/>
  </w:num>
  <w:num w:numId="76">
    <w:abstractNumId w:val="98"/>
  </w:num>
  <w:num w:numId="77">
    <w:abstractNumId w:val="70"/>
  </w:num>
  <w:num w:numId="78">
    <w:abstractNumId w:val="96"/>
  </w:num>
  <w:num w:numId="79">
    <w:abstractNumId w:val="100"/>
  </w:num>
  <w:num w:numId="80">
    <w:abstractNumId w:val="82"/>
  </w:num>
  <w:num w:numId="81">
    <w:abstractNumId w:val="10"/>
  </w:num>
  <w:num w:numId="82">
    <w:abstractNumId w:val="102"/>
  </w:num>
  <w:num w:numId="83">
    <w:abstractNumId w:val="54"/>
  </w:num>
  <w:num w:numId="84">
    <w:abstractNumId w:val="84"/>
  </w:num>
  <w:num w:numId="85">
    <w:abstractNumId w:val="74"/>
  </w:num>
  <w:num w:numId="86">
    <w:abstractNumId w:val="91"/>
  </w:num>
  <w:num w:numId="87">
    <w:abstractNumId w:val="61"/>
  </w:num>
  <w:num w:numId="88">
    <w:abstractNumId w:val="71"/>
  </w:num>
  <w:num w:numId="89">
    <w:abstractNumId w:val="22"/>
  </w:num>
  <w:num w:numId="90">
    <w:abstractNumId w:val="6"/>
  </w:num>
  <w:num w:numId="91">
    <w:abstractNumId w:val="77"/>
  </w:num>
  <w:num w:numId="92">
    <w:abstractNumId w:val="28"/>
  </w:num>
  <w:num w:numId="93">
    <w:abstractNumId w:val="14"/>
  </w:num>
  <w:num w:numId="94">
    <w:abstractNumId w:val="32"/>
  </w:num>
  <w:num w:numId="95">
    <w:abstractNumId w:val="27"/>
  </w:num>
  <w:num w:numId="96">
    <w:abstractNumId w:val="43"/>
  </w:num>
  <w:num w:numId="97">
    <w:abstractNumId w:val="4"/>
  </w:num>
  <w:num w:numId="98">
    <w:abstractNumId w:val="18"/>
  </w:num>
  <w:num w:numId="99">
    <w:abstractNumId w:val="90"/>
  </w:num>
  <w:num w:numId="100">
    <w:abstractNumId w:val="78"/>
  </w:num>
  <w:num w:numId="101">
    <w:abstractNumId w:val="34"/>
  </w:num>
  <w:num w:numId="102">
    <w:abstractNumId w:val="104"/>
  </w:num>
  <w:num w:numId="103">
    <w:abstractNumId w:val="48"/>
  </w:num>
  <w:num w:numId="104">
    <w:abstractNumId w:val="42"/>
  </w:num>
  <w:num w:numId="105">
    <w:abstractNumId w:val="7"/>
  </w:num>
  <w:num w:numId="106">
    <w:abstractNumId w:val="12"/>
  </w:num>
  <w:num w:numId="107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0BD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47C83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569C6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4BB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2824AF9"/>
    <w:rsid w:val="5340C7AC"/>
    <w:rsid w:val="56293F41"/>
    <w:rsid w:val="754726C8"/>
    <w:rsid w:val="7AD9A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C96599-C9FC-4E5E-BA36-CB747B17A70A}"/>
  <w14:docId w14:val="6BB95AD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Office Word</ap:Application>
  <ap:DocSecurity>0</ap:DocSecurity>
  <ap:ScaleCrop>false</ap:ScaleCrop>
  <ap:Manager>Wilson Padua</ap:Manager>
  <ap:Company>Praxis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Nayane Ornelas</lastModifiedBy>
  <revision>7</revision>
  <lastPrinted>1601-01-01T00:00:00.0000000Z</lastPrinted>
  <dcterms:created xsi:type="dcterms:W3CDTF">2019-02-26T21:16:00.0000000Z</dcterms:created>
  <dcterms:modified xsi:type="dcterms:W3CDTF">2019-02-27T22:20:37.9319664Z</dcterms:modified>
</coreProperties>
</file>