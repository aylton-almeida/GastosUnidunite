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6939860D" w:rsidRDefault="00065A76" w14:paraId="319DE2FC" wp14:noSpellErr="1" wp14:textId="060DEDE0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6939860D" w:rsidR="6939860D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6939860D" w:rsidR="6939860D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6939860D" w:rsidR="6939860D">
        <w:rPr>
          <w:rFonts w:ascii="Times New Roman" w:hAnsi="Times New Roman"/>
          <w:b w:val="1"/>
          <w:bCs w:val="1"/>
          <w:i w:val="1"/>
          <w:iCs w:val="1"/>
        </w:rPr>
        <w:t>Vendas</w:t>
      </w:r>
      <w:r w:rsidRPr="6939860D" w:rsidR="6939860D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6939860D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688204AF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939860D" w:rsidR="693986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 permite o acesso à visualização das vendas efetuadas em um período estipulado pelo usuário e também permite o cadastro de vendas (caso seja desejado, é redirecionado para a página em questão). Esta interface também permite o acesso ao resto do App pela barra de navegação lateral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6939860D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6939860D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2FED1F39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939860D">
              <w:rPr/>
              <w:t>De</w:t>
            </w:r>
          </w:p>
        </w:tc>
        <w:tc>
          <w:tcPr>
            <w:tcW w:w="1315" w:type="dxa"/>
            <w:tcMar/>
          </w:tcPr>
          <w:p w:rsidRPr="00577606" w:rsidR="002070BD" w:rsidP="6939860D" w:rsidRDefault="002070BD" w14:paraId="0E27B00A" w14:noSpellErr="1" wp14:textId="0ECE844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939860D" w:rsidR="693986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76F9C2B8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939860D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1B3D9A7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939860D">
              <w:rPr/>
              <w:t xml:space="preserve">Opcional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6939860D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6A2D4554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939860D">
              <w:rPr/>
              <w:t>Ate</w:t>
            </w:r>
          </w:p>
        </w:tc>
        <w:tc>
          <w:tcPr>
            <w:tcW w:w="1315" w:type="dxa"/>
            <w:tcMar/>
          </w:tcPr>
          <w:p w:rsidRPr="00577606" w:rsidR="002070BD" w:rsidP="6939860D" w:rsidRDefault="002070BD" w14:paraId="049F31CB" w14:noSpellErr="1" wp14:textId="30DC3D77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939860D" w:rsidR="693986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5FD39E30">
            <w:pPr>
              <w:pStyle w:val="Tabela"/>
            </w:pPr>
            <w:r w:rsidR="6939860D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1EA1D1C3">
            <w:pPr>
              <w:pStyle w:val="Tabela"/>
            </w:pPr>
            <w:r w:rsidR="6939860D">
              <w:rPr/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6939860D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40A9867C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6939860D" w:rsidRDefault="002070BD" w14:paraId="3461D779" w14:noSpellErr="1" wp14:textId="238ABEAC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0C1193DF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4159C1A1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622223B3">
            <w:pPr>
              <w:pStyle w:val="Tabela"/>
            </w:pPr>
          </w:p>
        </w:tc>
      </w:tr>
      <w:tr w:rsidR="6939860D" w:rsidTr="6939860D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1CAFFA6C" w14:textId="210DA375">
            <w:pPr>
              <w:pStyle w:val="Tabela"/>
            </w:pPr>
            <w:r w:rsidR="6939860D">
              <w:rPr/>
              <w:t xml:space="preserve">      4</w:t>
            </w:r>
          </w:p>
        </w:tc>
        <w:tc>
          <w:tcPr>
            <w:tcW w:w="1427" w:type="dxa"/>
            <w:tcMar/>
          </w:tcPr>
          <w:p w:rsidR="6939860D" w:rsidP="6939860D" w:rsidRDefault="6939860D" w14:noSpellErr="1" w14:paraId="28C110CF" w14:textId="73FF6B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939860D" w:rsidP="6939860D" w:rsidRDefault="6939860D" w14:noSpellErr="1" w14:paraId="3E622B84" w14:textId="111CEF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6939860D" w:rsidP="6939860D" w:rsidRDefault="6939860D" w14:noSpellErr="1" w14:paraId="1DC03CFF" w14:textId="2145CA88">
            <w:pPr>
              <w:pStyle w:val="Tabela"/>
            </w:pPr>
          </w:p>
        </w:tc>
        <w:tc>
          <w:tcPr>
            <w:tcW w:w="2127" w:type="dxa"/>
            <w:tcMar/>
          </w:tcPr>
          <w:p w:rsidR="6939860D" w:rsidP="6939860D" w:rsidRDefault="6939860D" w14:noSpellErr="1" w14:paraId="587EB864" w14:textId="50135CC0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939860D" w:rsidP="6939860D" w:rsidRDefault="6939860D" w14:noSpellErr="1" w14:paraId="03328F5B" w14:textId="480F0573">
            <w:pPr>
              <w:pStyle w:val="Tabela"/>
            </w:pPr>
          </w:p>
        </w:tc>
      </w:tr>
      <w:tr w:rsidR="6939860D" w:rsidTr="6939860D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03F529B1" w14:textId="1E316357">
            <w:pPr>
              <w:pStyle w:val="Tabela"/>
            </w:pPr>
            <w:r w:rsidR="6939860D">
              <w:rPr/>
              <w:t xml:space="preserve">      5</w:t>
            </w:r>
          </w:p>
        </w:tc>
        <w:tc>
          <w:tcPr>
            <w:tcW w:w="1427" w:type="dxa"/>
            <w:tcMar/>
          </w:tcPr>
          <w:p w:rsidR="6939860D" w:rsidP="6939860D" w:rsidRDefault="6939860D" w14:noSpellErr="1" w14:paraId="198F173E" w14:textId="0AA659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939860D" w:rsidP="6939860D" w:rsidRDefault="6939860D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6939860D" w:rsidP="6939860D" w:rsidRDefault="6939860D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6939860D" w:rsidP="6939860D" w:rsidRDefault="6939860D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939860D" w:rsidP="6939860D" w:rsidRDefault="6939860D" w14:paraId="3B393203" w14:textId="38EE72F9">
            <w:pPr>
              <w:pStyle w:val="Tabela"/>
            </w:pPr>
          </w:p>
        </w:tc>
      </w:tr>
      <w:tr w:rsidR="6939860D" w:rsidTr="6939860D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6694C876" w14:textId="6B9E1567">
            <w:pPr>
              <w:pStyle w:val="Tabela"/>
            </w:pPr>
            <w:r w:rsidR="6939860D">
              <w:rPr/>
              <w:t xml:space="preserve">      6</w:t>
            </w:r>
          </w:p>
        </w:tc>
        <w:tc>
          <w:tcPr>
            <w:tcW w:w="1427" w:type="dxa"/>
            <w:tcMar/>
          </w:tcPr>
          <w:p w:rsidR="6939860D" w:rsidP="6939860D" w:rsidRDefault="6939860D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939860D" w:rsidP="6939860D" w:rsidRDefault="6939860D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6939860D" w:rsidP="6939860D" w:rsidRDefault="6939860D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6939860D" w:rsidP="6939860D" w:rsidRDefault="6939860D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939860D" w:rsidP="6939860D" w:rsidRDefault="6939860D" w14:paraId="33F1E7DA" w14:textId="4BB5CD8C">
            <w:pPr>
              <w:pStyle w:val="Tabela"/>
            </w:pPr>
          </w:p>
        </w:tc>
      </w:tr>
    </w:tbl>
    <w:p w:rsidR="6939860D" w:rsidRDefault="6939860D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939860D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939860D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6939860D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6939860D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6939860D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6939860D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6939860D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939860D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6939860D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6939860D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6939860D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6939860D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6939860D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6939860D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6939860D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6939860D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6939860D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6939860D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6939860D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939860D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6939860D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6939860D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939860D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6939860D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6939860D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939860D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75691E13">
            <w:pPr>
              <w:pStyle w:val="Tabela"/>
            </w:pPr>
            <w:r w:rsidR="6939860D">
              <w:rPr/>
              <w:t>Cadastrar vendas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539BECC6">
            <w:pPr>
              <w:pStyle w:val="Tabela"/>
            </w:pPr>
            <w:r w:rsidR="6939860D">
              <w:rPr/>
              <w:t>Envia o usuário para a página de cadastro do cliente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6939860D" w:rsidTr="6939860D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092115A2" w14:textId="6FABB041">
            <w:pPr>
              <w:pStyle w:val="Tabela"/>
            </w:pPr>
            <w:r w:rsidR="6939860D">
              <w:rPr/>
              <w:t xml:space="preserve">     10</w:t>
            </w:r>
          </w:p>
        </w:tc>
        <w:tc>
          <w:tcPr>
            <w:tcW w:w="1559" w:type="dxa"/>
            <w:tcMar/>
          </w:tcPr>
          <w:p w:rsidR="6939860D" w:rsidP="6939860D" w:rsidRDefault="6939860D" w14:noSpellErr="1" w14:paraId="49F314DB" w14:textId="7AEBDF9D">
            <w:pPr>
              <w:pStyle w:val="Tabela"/>
            </w:pPr>
            <w:r w:rsidR="6939860D">
              <w:rPr/>
              <w:t>Filtrar por período</w:t>
            </w:r>
          </w:p>
        </w:tc>
        <w:tc>
          <w:tcPr>
            <w:tcW w:w="4111" w:type="dxa"/>
            <w:tcMar/>
          </w:tcPr>
          <w:p w:rsidR="6939860D" w:rsidP="6939860D" w:rsidRDefault="6939860D" w14:paraId="2E5F1609" w14:textId="5026A252">
            <w:pPr>
              <w:pStyle w:val="Tabela"/>
            </w:pPr>
            <w:r w:rsidR="6939860D">
              <w:rPr/>
              <w:t>Seleciona pela data desejada</w:t>
            </w:r>
          </w:p>
        </w:tc>
        <w:tc>
          <w:tcPr>
            <w:tcW w:w="2457" w:type="dxa"/>
            <w:tcMar/>
          </w:tcPr>
          <w:p w:rsidR="6939860D" w:rsidP="6939860D" w:rsidRDefault="6939860D" w14:paraId="1F1D70C9" w14:textId="3F800E94">
            <w:pPr>
              <w:pStyle w:val="Tabela"/>
            </w:pPr>
          </w:p>
        </w:tc>
      </w:tr>
      <w:tr w:rsidR="6939860D" w:rsidTr="6939860D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02C49E4A" w14:textId="446E8CF4">
            <w:pPr>
              <w:pStyle w:val="Tabela"/>
            </w:pPr>
            <w:r w:rsidR="6939860D">
              <w:rPr/>
              <w:t xml:space="preserve">     11</w:t>
            </w:r>
          </w:p>
        </w:tc>
        <w:tc>
          <w:tcPr>
            <w:tcW w:w="1559" w:type="dxa"/>
            <w:tcMar/>
          </w:tcPr>
          <w:p w:rsidR="6939860D" w:rsidP="6939860D" w:rsidRDefault="6939860D" w14:noSpellErr="1" w14:paraId="0D87C035" w14:textId="2D12A010">
            <w:pPr>
              <w:pStyle w:val="Tabela"/>
            </w:pPr>
          </w:p>
        </w:tc>
        <w:tc>
          <w:tcPr>
            <w:tcW w:w="4111" w:type="dxa"/>
            <w:tcMar/>
          </w:tcPr>
          <w:p w:rsidR="6939860D" w:rsidP="6939860D" w:rsidRDefault="6939860D" w14:noSpellErr="1" w14:paraId="7B88DBC3" w14:textId="5012DB5D">
            <w:pPr>
              <w:pStyle w:val="Tabela"/>
            </w:pPr>
          </w:p>
        </w:tc>
        <w:tc>
          <w:tcPr>
            <w:tcW w:w="2457" w:type="dxa"/>
            <w:tcMar/>
          </w:tcPr>
          <w:p w:rsidR="6939860D" w:rsidP="6939860D" w:rsidRDefault="6939860D" w14:paraId="148B04F6" w14:textId="37D6F59E">
            <w:pPr>
              <w:pStyle w:val="Tabela"/>
            </w:pPr>
          </w:p>
        </w:tc>
      </w:tr>
      <w:tr w:rsidR="6939860D" w:rsidTr="6939860D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939860D" w:rsidP="6939860D" w:rsidRDefault="6939860D" w14:paraId="7ADCD51D" w14:textId="611CE2C7">
            <w:pPr>
              <w:pStyle w:val="Tabela"/>
            </w:pPr>
            <w:r w:rsidR="6939860D">
              <w:rPr/>
              <w:t xml:space="preserve">     12</w:t>
            </w:r>
          </w:p>
        </w:tc>
        <w:tc>
          <w:tcPr>
            <w:tcW w:w="1559" w:type="dxa"/>
            <w:tcMar/>
          </w:tcPr>
          <w:p w:rsidR="6939860D" w:rsidP="6939860D" w:rsidRDefault="6939860D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6939860D" w:rsidP="6939860D" w:rsidRDefault="6939860D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6939860D" w:rsidP="6939860D" w:rsidRDefault="6939860D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6939860D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6939860D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2019-02-28T00:53:00.4476362Z</dcterms:modified>
</coreProperties>
</file>