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name="_Toc421009965" w:id="0"/>
    <w:bookmarkStart w:name="_Toc421013317" w:id="1"/>
    <w:bookmarkStart w:name="_Toc421098382" w:id="2"/>
    <w:p xmlns:wp14="http://schemas.microsoft.com/office/word/2010/wordml" w:rsidRPr="00577606" w:rsidR="00065A76" w:rsidP="1FFDC812" w:rsidRDefault="00065A76" w14:paraId="319DE2FC" wp14:noSpellErr="1" wp14:textId="45840288">
      <w:pPr>
        <w:pStyle w:val="ListParagraph"/>
        <w:keepLines/>
        <w:spacing w:line="360" w:lineRule="auto"/>
        <w:rPr>
          <w:rFonts w:ascii="Times New Roman" w:hAnsi="Times New Roman"/>
          <w:b w:val="1"/>
          <w:bCs w:val="1"/>
          <w:i w:val="1"/>
          <w:iCs w:val="1"/>
        </w:rPr>
      </w:pPr>
      <w:bookmarkStart w:name="_Toc254818273" w:id="4"/>
      <w:bookmarkEnd w:id="0"/>
      <w:bookmarkEnd w:id="1"/>
      <w:bookmarkEnd w:id="2"/>
      <w:r w:rsidRPr="1FFDC812" w:rsidR="1FFDC812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 xml:space="preserve">   </w:t>
      </w:r>
      <w:r w:rsidRPr="1FFDC812" w:rsidR="1FFDC812">
        <w:rPr>
          <w:rFonts w:ascii="Times New Roman" w:hAnsi="Times New Roman"/>
          <w:b w:val="1"/>
          <w:bCs w:val="1"/>
          <w:i w:val="1"/>
          <w:iCs w:val="1"/>
        </w:rPr>
        <w:t xml:space="preserve">Interface de usuário &lt; </w:t>
      </w:r>
      <w:r w:rsidRPr="1FFDC812" w:rsidR="1FFDC812">
        <w:rPr>
          <w:rFonts w:ascii="Times New Roman" w:hAnsi="Times New Roman"/>
          <w:b w:val="1"/>
          <w:bCs w:val="1"/>
          <w:i w:val="1"/>
          <w:iCs w:val="1"/>
        </w:rPr>
        <w:t>Funcionário</w:t>
      </w:r>
      <w:r w:rsidRPr="1FFDC812" w:rsidR="1FFDC812">
        <w:rPr>
          <w:rFonts w:ascii="Times New Roman" w:hAnsi="Times New Roman"/>
          <w:b w:val="1"/>
          <w:bCs w:val="1"/>
          <w:i w:val="1"/>
          <w:iCs w:val="1"/>
        </w:rPr>
        <w:t>&gt;</w:t>
      </w:r>
      <w:bookmarkEnd w:id="4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</w:tcPr>
          <w:p w:rsidRPr="00577606" w:rsidR="00065A76" w:rsidP="00A37183" w:rsidRDefault="00F46CBE" w14:paraId="29887DBA" wp14:textId="77777777">
            <w:pPr>
              <w:pStyle w:val="Tabela"/>
            </w:pPr>
            <w:r>
              <w:t>&lt;leiaute sugerido&gt;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1FFDC812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7AD9A94C" w:rsidRDefault="00AD49AE" w14:paraId="6A05A809" w14:noSpellErr="1" wp14:textId="2A99D923">
            <w:pPr>
              <w:pStyle w:val="Tabel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1FFDC812" w:rsidR="1FFDC8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Esta interface permite o acesso as páginas de cadastrar funcionários (caso seja desejado, é redirecionado para a página em questão) havendo também a possibilidade da visualização das vendas e dos gastos de um determinado funcionário. Esta interface também permite o acesso ao resto do App pela barra de navegação lateral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Campos</w:t>
      </w:r>
    </w:p>
    <w:tbl>
      <w:tblPr>
        <w:tblW w:w="9284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935"/>
        <w:gridCol w:w="2127"/>
        <w:gridCol w:w="1417"/>
      </w:tblGrid>
      <w:tr xmlns:wp14="http://schemas.microsoft.com/office/word/2010/wordml" w:rsidRPr="00577606" w:rsidR="002070BD" w:rsidTr="1FFDC812" w14:paraId="3DD9A7F9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2070BD" w:rsidP="00C92E3A" w:rsidRDefault="002070BD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2070BD" w:rsidP="00C92E3A" w:rsidRDefault="002070BD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2070BD" w:rsidP="00C92E3A" w:rsidRDefault="002070BD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935" w:type="dxa"/>
            <w:tcMar/>
          </w:tcPr>
          <w:p w:rsidRPr="00577606" w:rsidR="002070BD" w:rsidP="00C92E3A" w:rsidRDefault="002070BD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2127" w:type="dxa"/>
            <w:tcMar/>
          </w:tcPr>
          <w:p w:rsidRPr="00577606" w:rsidR="002070BD" w:rsidP="00C92E3A" w:rsidRDefault="002070BD" w14:paraId="47091E57" wp14:textId="77777777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Obrigatoriedade</w:t>
            </w:r>
          </w:p>
        </w:tc>
        <w:tc>
          <w:tcPr>
            <w:tcW w:w="1417" w:type="dxa"/>
            <w:tcMar/>
          </w:tcPr>
          <w:p w:rsidRPr="00577606" w:rsidR="002070BD" w:rsidP="00C92E3A" w:rsidRDefault="002070BD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2070BD" w:rsidTr="1FFDC812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7AD9A94C" w:rsidRDefault="002070BD" w14:paraId="0D0B940D" w14:noSpellErr="1" wp14:textId="1434E182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1FFDC812">
              <w:rPr/>
              <w:t xml:space="preserve">De </w:t>
            </w:r>
          </w:p>
        </w:tc>
        <w:tc>
          <w:tcPr>
            <w:tcW w:w="1315" w:type="dxa"/>
            <w:tcMar/>
          </w:tcPr>
          <w:p w:rsidRPr="00577606" w:rsidR="002070BD" w:rsidP="1FFDC812" w:rsidRDefault="002070BD" w14:paraId="0E27B00A" wp14:textId="099813DB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1FFDC812" w:rsidR="1FFDC8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Dia/</w:t>
            </w:r>
            <w:proofErr w:type="spellStart"/>
            <w:r w:rsidRPr="1FFDC812" w:rsidR="1FFDC8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mes</w:t>
            </w:r>
            <w:proofErr w:type="spellEnd"/>
          </w:p>
        </w:tc>
        <w:tc>
          <w:tcPr>
            <w:tcW w:w="1935" w:type="dxa"/>
            <w:tcMar/>
          </w:tcPr>
          <w:p w:rsidRPr="00577606" w:rsidR="002070BD" w:rsidP="7AD9A94C" w:rsidRDefault="002070BD" w14:paraId="60061E4C" w14:noSpellErr="1" wp14:textId="23588E65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1FFDC812">
              <w:rPr/>
              <w:t>Formato data</w:t>
            </w:r>
          </w:p>
        </w:tc>
        <w:tc>
          <w:tcPr>
            <w:tcW w:w="2127" w:type="dxa"/>
            <w:tcMar/>
          </w:tcPr>
          <w:p w:rsidRPr="00577606" w:rsidR="002070BD" w:rsidP="7AD9A94C" w:rsidRDefault="002070BD" w14:paraId="44EAFD9C" w14:noSpellErr="1" wp14:textId="1B3D9A7A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1FFDC812">
              <w:rPr/>
              <w:t xml:space="preserve">Opcional 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4B94D5A5" w14:noSpellErr="1" wp14:textId="231F3884">
            <w:pPr>
              <w:pStyle w:val="Tabela"/>
            </w:pPr>
          </w:p>
        </w:tc>
      </w:tr>
      <w:tr xmlns:wp14="http://schemas.microsoft.com/office/word/2010/wordml" w:rsidRPr="00577606" w:rsidR="002070BD" w:rsidTr="1FFDC812" w14:paraId="3DEEC66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3656B9AB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7AD9A94C" w:rsidRDefault="002070BD" w14:paraId="45FB0818" w14:noSpellErr="1" wp14:textId="32CF91B3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1FFDC812">
              <w:rPr/>
              <w:t>Ate</w:t>
            </w:r>
          </w:p>
        </w:tc>
        <w:tc>
          <w:tcPr>
            <w:tcW w:w="1315" w:type="dxa"/>
            <w:tcMar/>
          </w:tcPr>
          <w:p w:rsidRPr="00577606" w:rsidR="002070BD" w:rsidP="1FFDC812" w:rsidRDefault="002070BD" w14:paraId="049F31CB" wp14:textId="0B4C42D6">
            <w:pPr>
              <w:pStyle w:val="Tabel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1FFDC812" w:rsidR="1FFDC8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Dia/</w:t>
            </w:r>
            <w:proofErr w:type="spellStart"/>
            <w:r w:rsidRPr="1FFDC812" w:rsidR="1FFDC8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mes</w:t>
            </w:r>
            <w:proofErr w:type="spellEnd"/>
          </w:p>
        </w:tc>
        <w:tc>
          <w:tcPr>
            <w:tcW w:w="1935" w:type="dxa"/>
            <w:tcMar/>
          </w:tcPr>
          <w:p w:rsidRPr="00577606" w:rsidR="002070BD" w:rsidP="00A37183" w:rsidRDefault="002070BD" w14:paraId="53128261" w14:noSpellErr="1" wp14:textId="123D696B">
            <w:pPr>
              <w:pStyle w:val="Tabela"/>
            </w:pPr>
            <w:r w:rsidR="1FFDC812">
              <w:rPr/>
              <w:t xml:space="preserve"> Formato data</w:t>
            </w:r>
          </w:p>
        </w:tc>
        <w:tc>
          <w:tcPr>
            <w:tcW w:w="2127" w:type="dxa"/>
            <w:tcMar/>
          </w:tcPr>
          <w:p w:rsidRPr="00577606" w:rsidR="002070BD" w:rsidP="00A37183" w:rsidRDefault="002070BD" w14:paraId="62486C05" w14:noSpellErr="1" wp14:textId="1EA1D1C3">
            <w:pPr>
              <w:pStyle w:val="Tabela"/>
            </w:pPr>
            <w:r w:rsidR="1FFDC812">
              <w:rPr/>
              <w:t>Opcional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4101652C" wp14:textId="6A5C1861">
            <w:pPr>
              <w:pStyle w:val="Tabela"/>
            </w:pPr>
          </w:p>
        </w:tc>
      </w:tr>
      <w:tr xmlns:wp14="http://schemas.microsoft.com/office/word/2010/wordml" w:rsidRPr="00577606" w:rsidR="002070BD" w:rsidTr="1FFDC812" w14:paraId="4B99056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1299C43A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00A37183" w:rsidRDefault="002070BD" w14:paraId="4DDBEF00" w14:noSpellErr="1" wp14:textId="1548559D">
            <w:pPr>
              <w:pStyle w:val="Tabela"/>
            </w:pPr>
            <w:r w:rsidR="1FFDC812">
              <w:rPr/>
              <w:t xml:space="preserve">Nome do vendedor </w:t>
            </w:r>
          </w:p>
        </w:tc>
        <w:tc>
          <w:tcPr>
            <w:tcW w:w="1315" w:type="dxa"/>
            <w:tcMar/>
          </w:tcPr>
          <w:p w:rsidRPr="00577606" w:rsidR="002070BD" w:rsidP="1FFDC812" w:rsidRDefault="002070BD" w14:paraId="3461D779" w14:noSpellErr="1" wp14:textId="694FB5D2">
            <w:pPr>
              <w:pStyle w:val="Normal"/>
              <w:spacing w:before="40" w:after="40"/>
            </w:pPr>
            <w:r w:rsidR="1FFDC812">
              <w:rPr/>
              <w:t>Campo para digitação do nome do funcionário</w:t>
            </w:r>
          </w:p>
        </w:tc>
        <w:tc>
          <w:tcPr>
            <w:tcW w:w="1935" w:type="dxa"/>
            <w:tcMar/>
          </w:tcPr>
          <w:p w:rsidRPr="00577606" w:rsidR="002070BD" w:rsidP="00A37183" w:rsidRDefault="002070BD" w14:paraId="3CF2D8B6" w14:noSpellErr="1" wp14:textId="6D5C611D">
            <w:pPr>
              <w:pStyle w:val="Tabela"/>
            </w:pPr>
            <w:r w:rsidR="1FFDC812">
              <w:rPr/>
              <w:t>Texto</w:t>
            </w:r>
          </w:p>
        </w:tc>
        <w:tc>
          <w:tcPr>
            <w:tcW w:w="2127" w:type="dxa"/>
            <w:tcMar/>
          </w:tcPr>
          <w:p w:rsidRPr="00577606" w:rsidR="002070BD" w:rsidP="7AD9A94C" w:rsidRDefault="002070BD" w14:paraId="0FB78278" w14:noSpellErr="1" wp14:textId="0AF77983">
            <w:pPr>
              <w:pStyle w:val="Tabela"/>
              <w:rPr>
                <w:u w:val="none"/>
              </w:rPr>
            </w:pPr>
            <w:r w:rsidR="1FFDC812">
              <w:rPr>
                <w:u w:val="none"/>
              </w:rPr>
              <w:t>Opcional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1FC39945" w14:noSpellErr="1" wp14:textId="472B88E7">
            <w:pPr>
              <w:pStyle w:val="Tabela"/>
            </w:pPr>
            <w:r w:rsidR="1FFDC812">
              <w:rPr/>
              <w:t>Restrito ao administrador</w:t>
            </w:r>
          </w:p>
        </w:tc>
      </w:tr>
      <w:tr w:rsidR="1FFDC812" w:rsidTr="1FFDC812" w14:paraId="65C01B5D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1FFDC812" w:rsidP="1FFDC812" w:rsidRDefault="1FFDC812" w14:paraId="1CAFFA6C" w14:textId="210DA375">
            <w:pPr>
              <w:pStyle w:val="Tabela"/>
            </w:pPr>
            <w:r w:rsidR="1FFDC812">
              <w:rPr/>
              <w:t xml:space="preserve">      4</w:t>
            </w:r>
          </w:p>
        </w:tc>
        <w:tc>
          <w:tcPr>
            <w:tcW w:w="1427" w:type="dxa"/>
            <w:tcMar/>
          </w:tcPr>
          <w:p w:rsidR="1FFDC812" w:rsidP="1FFDC812" w:rsidRDefault="1FFDC812" w14:noSpellErr="1" w14:paraId="28C110CF" w14:textId="38D119F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1FFDC812" w:rsidR="1FFDC8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Código do vendedor</w:t>
            </w:r>
          </w:p>
        </w:tc>
        <w:tc>
          <w:tcPr>
            <w:tcW w:w="1315" w:type="dxa"/>
            <w:tcMar/>
          </w:tcPr>
          <w:p w:rsidR="1FFDC812" w:rsidP="1FFDC812" w:rsidRDefault="1FFDC812" w14:noSpellErr="1" w14:paraId="3E622B84" w14:textId="12E2D8E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1FFDC812" w:rsidR="1FFDC8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Campo para digitação do código do funcionário</w:t>
            </w:r>
          </w:p>
        </w:tc>
        <w:tc>
          <w:tcPr>
            <w:tcW w:w="1935" w:type="dxa"/>
            <w:tcMar/>
          </w:tcPr>
          <w:p w:rsidR="1FFDC812" w:rsidP="1FFDC812" w:rsidRDefault="1FFDC812" w14:noSpellErr="1" w14:paraId="1DC03CFF" w14:textId="36D55C8B">
            <w:pPr>
              <w:pStyle w:val="Tabela"/>
            </w:pPr>
            <w:r w:rsidR="1FFDC812">
              <w:rPr/>
              <w:t>Inteiro</w:t>
            </w:r>
          </w:p>
        </w:tc>
        <w:tc>
          <w:tcPr>
            <w:tcW w:w="2127" w:type="dxa"/>
            <w:tcMar/>
          </w:tcPr>
          <w:p w:rsidR="1FFDC812" w:rsidP="1FFDC812" w:rsidRDefault="1FFDC812" w14:noSpellErr="1" w14:paraId="587EB864" w14:textId="66FFC620">
            <w:pPr>
              <w:pStyle w:val="Tabela"/>
              <w:rPr>
                <w:u w:val="none"/>
              </w:rPr>
            </w:pPr>
            <w:r w:rsidR="1FFDC812">
              <w:rPr>
                <w:u w:val="none"/>
              </w:rPr>
              <w:t>Opcional</w:t>
            </w:r>
          </w:p>
        </w:tc>
        <w:tc>
          <w:tcPr>
            <w:tcW w:w="1417" w:type="dxa"/>
            <w:tcMar/>
          </w:tcPr>
          <w:p w:rsidR="1FFDC812" w:rsidP="1FFDC812" w:rsidRDefault="1FFDC812" w14:noSpellErr="1" w14:paraId="03328F5B" w14:textId="6CF0835C">
            <w:pPr>
              <w:pStyle w:val="Tabela"/>
            </w:pPr>
            <w:r w:rsidR="1FFDC812">
              <w:rPr/>
              <w:t>Restrito ao administrador</w:t>
            </w:r>
          </w:p>
        </w:tc>
      </w:tr>
      <w:tr w:rsidR="1FFDC812" w:rsidTr="1FFDC812" w14:paraId="11A8BEFA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1FFDC812" w:rsidP="1FFDC812" w:rsidRDefault="1FFDC812" w14:paraId="03F529B1" w14:textId="1E316357">
            <w:pPr>
              <w:pStyle w:val="Tabela"/>
            </w:pPr>
            <w:r w:rsidR="1FFDC812">
              <w:rPr/>
              <w:t xml:space="preserve">      5</w:t>
            </w:r>
          </w:p>
        </w:tc>
        <w:tc>
          <w:tcPr>
            <w:tcW w:w="1427" w:type="dxa"/>
            <w:tcMar/>
          </w:tcPr>
          <w:p w:rsidR="1FFDC812" w:rsidP="1FFDC812" w:rsidRDefault="1FFDC812" w14:noSpellErr="1" w14:paraId="198F173E" w14:textId="0AA659E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315" w:type="dxa"/>
            <w:tcMar/>
          </w:tcPr>
          <w:p w:rsidR="1FFDC812" w:rsidP="1FFDC812" w:rsidRDefault="1FFDC812" w14:paraId="68E2191B" w14:textId="1447A2FC">
            <w:pPr>
              <w:pStyle w:val="Normal"/>
            </w:pPr>
          </w:p>
        </w:tc>
        <w:tc>
          <w:tcPr>
            <w:tcW w:w="1935" w:type="dxa"/>
            <w:tcMar/>
          </w:tcPr>
          <w:p w:rsidR="1FFDC812" w:rsidP="1FFDC812" w:rsidRDefault="1FFDC812" w14:noSpellErr="1" w14:paraId="764BCE49" w14:textId="3FFF5D6B">
            <w:pPr>
              <w:pStyle w:val="Tabela"/>
            </w:pPr>
          </w:p>
        </w:tc>
        <w:tc>
          <w:tcPr>
            <w:tcW w:w="2127" w:type="dxa"/>
            <w:tcMar/>
          </w:tcPr>
          <w:p w:rsidR="1FFDC812" w:rsidP="1FFDC812" w:rsidRDefault="1FFDC812" w14:noSpellErr="1" w14:paraId="13CE2FA7" w14:textId="040F27DD">
            <w:pPr>
              <w:pStyle w:val="Tabela"/>
              <w:rPr>
                <w:u w:val="none"/>
              </w:rPr>
            </w:pPr>
          </w:p>
        </w:tc>
        <w:tc>
          <w:tcPr>
            <w:tcW w:w="1417" w:type="dxa"/>
            <w:tcMar/>
          </w:tcPr>
          <w:p w:rsidR="1FFDC812" w:rsidP="1FFDC812" w:rsidRDefault="1FFDC812" w14:paraId="3B393203" w14:textId="38EE72F9">
            <w:pPr>
              <w:pStyle w:val="Tabela"/>
            </w:pPr>
          </w:p>
        </w:tc>
      </w:tr>
      <w:tr w:rsidR="1FFDC812" w:rsidTr="1FFDC812" w14:paraId="2A39C7F8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1FFDC812" w:rsidP="1FFDC812" w:rsidRDefault="1FFDC812" w14:paraId="6694C876" w14:textId="6B9E1567">
            <w:pPr>
              <w:pStyle w:val="Tabela"/>
            </w:pPr>
            <w:r w:rsidR="1FFDC812">
              <w:rPr/>
              <w:t xml:space="preserve">      6</w:t>
            </w:r>
          </w:p>
        </w:tc>
        <w:tc>
          <w:tcPr>
            <w:tcW w:w="1427" w:type="dxa"/>
            <w:tcMar/>
          </w:tcPr>
          <w:p w:rsidR="1FFDC812" w:rsidP="1FFDC812" w:rsidRDefault="1FFDC812" w14:noSpellErr="1" w14:paraId="7E983266" w14:textId="357DC22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315" w:type="dxa"/>
            <w:tcMar/>
          </w:tcPr>
          <w:p w:rsidR="1FFDC812" w:rsidP="1FFDC812" w:rsidRDefault="1FFDC812" w14:noSpellErr="1" w14:paraId="196F85DB" w14:textId="027CA3F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935" w:type="dxa"/>
            <w:tcMar/>
          </w:tcPr>
          <w:p w:rsidR="1FFDC812" w:rsidP="1FFDC812" w:rsidRDefault="1FFDC812" w14:noSpellErr="1" w14:paraId="709D666C" w14:textId="3F2A5210">
            <w:pPr>
              <w:pStyle w:val="Tabela"/>
            </w:pPr>
          </w:p>
        </w:tc>
        <w:tc>
          <w:tcPr>
            <w:tcW w:w="2127" w:type="dxa"/>
            <w:tcMar/>
          </w:tcPr>
          <w:p w:rsidR="1FFDC812" w:rsidP="1FFDC812" w:rsidRDefault="1FFDC812" w14:noSpellErr="1" w14:paraId="15169908" w14:textId="59654FC8">
            <w:pPr>
              <w:pStyle w:val="Tabela"/>
              <w:rPr>
                <w:u w:val="none"/>
              </w:rPr>
            </w:pPr>
          </w:p>
        </w:tc>
        <w:tc>
          <w:tcPr>
            <w:tcW w:w="1417" w:type="dxa"/>
            <w:tcMar/>
          </w:tcPr>
          <w:p w:rsidR="1FFDC812" w:rsidP="1FFDC812" w:rsidRDefault="1FFDC812" w14:paraId="33F1E7DA" w14:textId="4BB5CD8C">
            <w:pPr>
              <w:pStyle w:val="Tabela"/>
            </w:pPr>
          </w:p>
        </w:tc>
      </w:tr>
    </w:tbl>
    <w:p w:rsidR="1FFDC812" w:rsidRDefault="1FFDC812" w14:paraId="7FE50F4F" w14:textId="03CA78C7"/>
    <w:p xmlns:wp14="http://schemas.microsoft.com/office/word/2010/wordml" w:rsidRPr="00577606" w:rsidR="00065A76" w:rsidP="00A37183" w:rsidRDefault="00065A76" w14:paraId="48A2191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1FFDC812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1FFDC812" w14:paraId="6BD18F9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238601F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0F3CABC7" w14:noSpellErr="1" wp14:textId="4FEF1920">
            <w:pPr>
              <w:pStyle w:val="Tabela"/>
            </w:pPr>
            <w:r w:rsidR="1FFDC812">
              <w:rPr/>
              <w:t>Sua Conta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5B08B5D1" w14:noSpellErr="1" wp14:textId="57CE6953">
            <w:pPr>
              <w:pStyle w:val="Tabela"/>
            </w:pPr>
            <w:r w:rsidR="1FFDC812">
              <w:rPr/>
              <w:t>Envia o usuário para a página de gerenciamento da conta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6DEB4AB" w14:noSpellErr="1" wp14:textId="0F99E594">
            <w:pPr>
              <w:pStyle w:val="Tabela"/>
            </w:pPr>
          </w:p>
        </w:tc>
      </w:tr>
      <w:tr xmlns:wp14="http://schemas.microsoft.com/office/word/2010/wordml" w:rsidRPr="00577606" w:rsidR="00EA7AD4" w:rsidTr="1FFDC812" w14:paraId="0AD9C6F4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4B1F511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65F9C3DC" w14:noSpellErr="1" wp14:textId="25DBDF91">
            <w:pPr>
              <w:pStyle w:val="Tabela"/>
            </w:pPr>
            <w:r w:rsidR="1FFDC812">
              <w:rPr/>
              <w:t>Geral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5023141B" w14:noSpellErr="1" wp14:textId="1AAF4A86">
            <w:pPr>
              <w:pStyle w:val="Tabela"/>
            </w:pPr>
            <w:r w:rsidR="1FFDC812">
              <w:rPr/>
              <w:t>Envia o usuário para a página inicial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F3B1409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1FFDC812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14:noSpellErr="1" wp14:textId="71A59123">
            <w:pPr>
              <w:pStyle w:val="Tabela"/>
            </w:pPr>
            <w:r w:rsidR="1FFDC812">
              <w:rPr/>
              <w:t>Produtos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7DF4E37C" w14:noSpellErr="1" wp14:textId="24C907C8">
            <w:pPr>
              <w:pStyle w:val="Tabela"/>
            </w:pPr>
            <w:r w:rsidR="1FFDC812">
              <w:rPr/>
              <w:t xml:space="preserve">Recarrega a página de produtos 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77777777">
            <w:pPr>
              <w:pStyle w:val="Tabela"/>
            </w:pPr>
          </w:p>
        </w:tc>
      </w:tr>
      <w:tr xmlns:wp14="http://schemas.microsoft.com/office/word/2010/wordml" w:rsidRPr="00577606" w:rsidR="00E31ADC" w:rsidTr="1FFDC812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31ADC" w:rsidP="00A37183" w:rsidRDefault="00E31ADC" w14:paraId="722B00AE" w14:noSpellErr="1" wp14:textId="31643E84">
            <w:pPr>
              <w:pStyle w:val="Tabela"/>
            </w:pPr>
            <w:r w:rsidR="1FFDC812">
              <w:rPr/>
              <w:t>Clientes</w:t>
            </w:r>
          </w:p>
        </w:tc>
        <w:tc>
          <w:tcPr>
            <w:tcW w:w="4111" w:type="dxa"/>
            <w:tcMar/>
          </w:tcPr>
          <w:p w:rsidRPr="00577606" w:rsidR="00E31ADC" w:rsidP="00A37183" w:rsidRDefault="00E31ADC" w14:paraId="42C6D796" w14:noSpellErr="1" wp14:textId="37022793">
            <w:pPr>
              <w:pStyle w:val="Tabela"/>
            </w:pPr>
            <w:r w:rsidR="1FFDC812">
              <w:rPr/>
              <w:t>Envia o usuário para a página de gerenciamento dos clientes</w:t>
            </w:r>
          </w:p>
        </w:tc>
        <w:tc>
          <w:tcPr>
            <w:tcW w:w="2457" w:type="dxa"/>
            <w:tcMar/>
          </w:tcPr>
          <w:p w:rsidRPr="00577606" w:rsidR="00E31ADC" w:rsidP="00A37183" w:rsidRDefault="00E31ADC" w14:paraId="6E1831B3" wp14:textId="77777777">
            <w:pPr>
              <w:pStyle w:val="Tabela"/>
            </w:pPr>
          </w:p>
        </w:tc>
      </w:tr>
      <w:tr xmlns:wp14="http://schemas.microsoft.com/office/word/2010/wordml" w:rsidRPr="00577606" w:rsidR="00FE2D3D" w:rsidTr="1FFDC812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FE2D3D" w:rsidP="004F4908" w:rsidRDefault="00FE2D3D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FE2D3D" w:rsidP="00A37183" w:rsidRDefault="00FE2D3D" w14:paraId="2DE403A5" w14:noSpellErr="1" wp14:textId="55970120">
            <w:pPr>
              <w:pStyle w:val="Tabela"/>
            </w:pPr>
            <w:r w:rsidR="1FFDC812">
              <w:rPr/>
              <w:t>Funcionários</w:t>
            </w:r>
          </w:p>
        </w:tc>
        <w:tc>
          <w:tcPr>
            <w:tcW w:w="4111" w:type="dxa"/>
            <w:tcMar/>
          </w:tcPr>
          <w:p w:rsidRPr="00577606" w:rsidR="00FE2D3D" w:rsidP="00A37183" w:rsidRDefault="00FE2D3D" w14:paraId="62431CDC" w14:noSpellErr="1" wp14:textId="01D6CF27">
            <w:pPr>
              <w:pStyle w:val="Tabela"/>
            </w:pPr>
            <w:r w:rsidR="1FFDC812">
              <w:rPr/>
              <w:t>Envia o usuário para a página de gerenciamento de funcionários</w:t>
            </w:r>
          </w:p>
        </w:tc>
        <w:tc>
          <w:tcPr>
            <w:tcW w:w="2457" w:type="dxa"/>
            <w:tcMar/>
          </w:tcPr>
          <w:p w:rsidRPr="00577606" w:rsidR="00FE2D3D" w:rsidP="00A37183" w:rsidRDefault="00FE2D3D" w14:paraId="49E398E2" wp14:textId="77777777">
            <w:pPr>
              <w:pStyle w:val="Tabela"/>
            </w:pPr>
          </w:p>
        </w:tc>
      </w:tr>
      <w:tr xmlns:wp14="http://schemas.microsoft.com/office/word/2010/wordml" w:rsidRPr="00577606" w:rsidR="00CC3B6C" w:rsidTr="1FFDC812" w14:paraId="16287F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CC3B6C" w:rsidP="004F4908" w:rsidRDefault="00CC3B6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CC3B6C" w:rsidP="00A37183" w:rsidRDefault="00CC3B6C" w14:paraId="384BA73E" w14:noSpellErr="1" wp14:textId="623F5038">
            <w:pPr>
              <w:pStyle w:val="Tabela"/>
            </w:pPr>
            <w:r w:rsidR="1FFDC812">
              <w:rPr/>
              <w:t>Vendas</w:t>
            </w:r>
          </w:p>
        </w:tc>
        <w:tc>
          <w:tcPr>
            <w:tcW w:w="4111" w:type="dxa"/>
            <w:tcMar/>
          </w:tcPr>
          <w:p w:rsidRPr="00577606" w:rsidR="00CC3B6C" w:rsidP="00A37183" w:rsidRDefault="00CC3B6C" w14:paraId="34B3F2EB" w14:noSpellErr="1" wp14:textId="24BFE79B">
            <w:pPr>
              <w:pStyle w:val="Tabela"/>
            </w:pPr>
            <w:r w:rsidR="1FFDC812">
              <w:rPr/>
              <w:t>Envia o usuário para a página de gerenciamento de vendas</w:t>
            </w:r>
          </w:p>
        </w:tc>
        <w:tc>
          <w:tcPr>
            <w:tcW w:w="2457" w:type="dxa"/>
            <w:tcMar/>
          </w:tcPr>
          <w:p w:rsidRPr="00577606" w:rsidR="00CC3B6C" w:rsidP="00A37183" w:rsidRDefault="00CC3B6C" w14:paraId="7D34F5C7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1FFDC812" w14:paraId="0B4020A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1D7B270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4F904CB7" w14:noSpellErr="1" wp14:textId="1A3A413E">
            <w:pPr>
              <w:pStyle w:val="Tabela"/>
            </w:pPr>
            <w:r w:rsidR="1FFDC812">
              <w:rPr/>
              <w:t>Gastos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06971CD3" w14:noSpellErr="1" wp14:textId="3D879ECD">
            <w:pPr>
              <w:pStyle w:val="Tabela"/>
            </w:pPr>
            <w:r w:rsidR="1FFDC812">
              <w:rPr/>
              <w:t>Envia o usuário para a página de gerenciamento de gastos</w:t>
            </w:r>
          </w:p>
        </w:tc>
        <w:tc>
          <w:tcPr>
            <w:tcW w:w="2457" w:type="dxa"/>
            <w:tcMar/>
          </w:tcPr>
          <w:p w:rsidRPr="00577606" w:rsidR="00EA7AD4" w:rsidP="00390AF8" w:rsidRDefault="00EA7AD4" w14:paraId="2A1F701D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1FFDC812" w14:paraId="03EFCA4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5F96A72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5B95CD12" w14:noSpellErr="1" wp14:textId="39C6F1ED">
            <w:pPr>
              <w:pStyle w:val="Tabela"/>
            </w:pPr>
            <w:r w:rsidR="1FFDC812">
              <w:rPr/>
              <w:t>Totais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5220BBB2" w14:noSpellErr="1" wp14:textId="6599BCC0">
            <w:pPr>
              <w:pStyle w:val="Tabela"/>
            </w:pPr>
            <w:r w:rsidR="1FFDC812">
              <w:rPr/>
              <w:t>Envia o usuário para a página de gerenciamento de gastos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3CB595B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1FFDC812" w14:paraId="6D9C8D3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75E05E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FC17F8B" wp14:textId="1A43F16D">
            <w:pPr>
              <w:pStyle w:val="Tabela"/>
            </w:pPr>
            <w:r w:rsidR="1FFDC812">
              <w:rPr/>
              <w:t>Cadastrar funcionário</w:t>
            </w:r>
          </w:p>
        </w:tc>
        <w:tc>
          <w:tcPr>
            <w:tcW w:w="4111" w:type="dxa"/>
            <w:tcMar/>
          </w:tcPr>
          <w:p w:rsidRPr="00577606" w:rsidR="005C5584" w:rsidP="00A37183" w:rsidRDefault="005C5584" w14:paraId="0A4F7224" w14:noSpellErr="1" wp14:textId="0A9DD0A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5AE48A43" w14:noSpellErr="1" wp14:textId="2D0FA5AD">
            <w:pPr>
              <w:pStyle w:val="Tabela"/>
            </w:pPr>
          </w:p>
        </w:tc>
      </w:tr>
      <w:tr w:rsidR="1FFDC812" w:rsidTr="1FFDC812" w14:paraId="1DD8A1A2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1FFDC812" w:rsidP="1FFDC812" w:rsidRDefault="1FFDC812" w14:paraId="092115A2" w14:textId="6FABB041">
            <w:pPr>
              <w:pStyle w:val="Tabela"/>
            </w:pPr>
            <w:r w:rsidR="1FFDC812">
              <w:rPr/>
              <w:t xml:space="preserve">     10</w:t>
            </w:r>
          </w:p>
        </w:tc>
        <w:tc>
          <w:tcPr>
            <w:tcW w:w="1559" w:type="dxa"/>
            <w:tcMar/>
          </w:tcPr>
          <w:p w:rsidR="1FFDC812" w:rsidP="1FFDC812" w:rsidRDefault="1FFDC812" w14:noSpellErr="1" w14:paraId="49F314DB" w14:textId="359ECB1E">
            <w:pPr>
              <w:pStyle w:val="Tabela"/>
            </w:pPr>
          </w:p>
        </w:tc>
        <w:tc>
          <w:tcPr>
            <w:tcW w:w="4111" w:type="dxa"/>
            <w:tcMar/>
          </w:tcPr>
          <w:p w:rsidR="1FFDC812" w:rsidP="1FFDC812" w:rsidRDefault="1FFDC812" w14:noSpellErr="1" w14:paraId="2E5F1609" w14:textId="7FD5A681">
            <w:pPr>
              <w:pStyle w:val="Tabela"/>
            </w:pPr>
          </w:p>
        </w:tc>
        <w:tc>
          <w:tcPr>
            <w:tcW w:w="2457" w:type="dxa"/>
            <w:tcMar/>
          </w:tcPr>
          <w:p w:rsidR="1FFDC812" w:rsidP="1FFDC812" w:rsidRDefault="1FFDC812" w14:paraId="1F1D70C9" w14:textId="3F800E94">
            <w:pPr>
              <w:pStyle w:val="Tabela"/>
            </w:pPr>
          </w:p>
        </w:tc>
      </w:tr>
      <w:tr w:rsidR="1FFDC812" w:rsidTr="1FFDC812" w14:paraId="778BA18C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1FFDC812" w:rsidP="1FFDC812" w:rsidRDefault="1FFDC812" w14:paraId="02C49E4A" w14:textId="446E8CF4">
            <w:pPr>
              <w:pStyle w:val="Tabela"/>
            </w:pPr>
            <w:r w:rsidR="1FFDC812">
              <w:rPr/>
              <w:t xml:space="preserve">     11</w:t>
            </w:r>
          </w:p>
        </w:tc>
        <w:tc>
          <w:tcPr>
            <w:tcW w:w="1559" w:type="dxa"/>
            <w:tcMar/>
          </w:tcPr>
          <w:p w:rsidR="1FFDC812" w:rsidP="1FFDC812" w:rsidRDefault="1FFDC812" w14:noSpellErr="1" w14:paraId="0D87C035" w14:textId="2D12A010">
            <w:pPr>
              <w:pStyle w:val="Tabela"/>
            </w:pPr>
          </w:p>
        </w:tc>
        <w:tc>
          <w:tcPr>
            <w:tcW w:w="4111" w:type="dxa"/>
            <w:tcMar/>
          </w:tcPr>
          <w:p w:rsidR="1FFDC812" w:rsidP="1FFDC812" w:rsidRDefault="1FFDC812" w14:noSpellErr="1" w14:paraId="7B88DBC3" w14:textId="5012DB5D">
            <w:pPr>
              <w:pStyle w:val="Tabela"/>
            </w:pPr>
          </w:p>
        </w:tc>
        <w:tc>
          <w:tcPr>
            <w:tcW w:w="2457" w:type="dxa"/>
            <w:tcMar/>
          </w:tcPr>
          <w:p w:rsidR="1FFDC812" w:rsidP="1FFDC812" w:rsidRDefault="1FFDC812" w14:paraId="148B04F6" w14:textId="37D6F59E">
            <w:pPr>
              <w:pStyle w:val="Tabela"/>
            </w:pPr>
          </w:p>
        </w:tc>
      </w:tr>
      <w:tr w:rsidR="1FFDC812" w:rsidTr="1FFDC812" w14:paraId="6A9CFBD8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1FFDC812" w:rsidP="1FFDC812" w:rsidRDefault="1FFDC812" w14:paraId="7ADCD51D" w14:textId="611CE2C7">
            <w:pPr>
              <w:pStyle w:val="Tabela"/>
            </w:pPr>
            <w:r w:rsidR="1FFDC812">
              <w:rPr/>
              <w:t xml:space="preserve">     12</w:t>
            </w:r>
          </w:p>
        </w:tc>
        <w:tc>
          <w:tcPr>
            <w:tcW w:w="1559" w:type="dxa"/>
            <w:tcMar/>
          </w:tcPr>
          <w:p w:rsidR="1FFDC812" w:rsidP="1FFDC812" w:rsidRDefault="1FFDC812" w14:noSpellErr="1" w14:paraId="2E521D2A" w14:textId="5CF98744">
            <w:pPr>
              <w:pStyle w:val="Tabela"/>
            </w:pPr>
          </w:p>
        </w:tc>
        <w:tc>
          <w:tcPr>
            <w:tcW w:w="4111" w:type="dxa"/>
            <w:tcMar/>
          </w:tcPr>
          <w:p w:rsidR="1FFDC812" w:rsidP="1FFDC812" w:rsidRDefault="1FFDC812" w14:noSpellErr="1" w14:paraId="2D8E1BA3" w14:textId="5E43ECA5">
            <w:pPr>
              <w:pStyle w:val="Tabela"/>
            </w:pPr>
          </w:p>
        </w:tc>
        <w:tc>
          <w:tcPr>
            <w:tcW w:w="2457" w:type="dxa"/>
            <w:tcMar/>
          </w:tcPr>
          <w:p w:rsidR="1FFDC812" w:rsidP="1FFDC812" w:rsidRDefault="1FFDC812" w14:noSpellErr="1" w14:paraId="17E93214" w14:textId="3FECE87B">
            <w:pPr>
              <w:pStyle w:val="Tabela"/>
            </w:pPr>
          </w:p>
        </w:tc>
      </w:tr>
    </w:tbl>
    <w:p w:rsidR="5340C7AC" w:rsidP="5340C7AC" w:rsidRDefault="5340C7AC" w14:noSpellErr="1" w14:paraId="3BEDDA88" w14:textId="4D09FF13">
      <w:pPr>
        <w:pStyle w:val="Ttulo5"/>
        <w:numPr>
          <w:numId w:val="0"/>
        </w:numPr>
        <w:ind w:left="0"/>
        <w:rPr>
          <w:rFonts w:ascii="Times New Roman" w:hAnsi="Times New Roman"/>
        </w:rPr>
      </w:pPr>
    </w:p>
    <w:p w:rsidR="5340C7AC" w:rsidP="5340C7AC" w:rsidRDefault="5340C7AC" w14:paraId="5C6EA73D" w14:textId="7EDF7D50">
      <w:pPr>
        <w:pStyle w:val="Corpodetexto"/>
        <w:rPr>
          <w:rFonts w:ascii="Times New Roman" w:hAnsi="Times New Roman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569C6" w:rsidRDefault="00C569C6" w14:paraId="77A52294" wp14:textId="77777777">
      <w:r>
        <w:separator/>
      </w:r>
    </w:p>
  </w:endnote>
  <w:endnote w:type="continuationSeparator" w:id="0">
    <w:p xmlns:wp14="http://schemas.microsoft.com/office/word/2010/wordml" w:rsidR="00C569C6" w:rsidRDefault="00C569C6" w14:paraId="007DCDA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P="00F46CBE" w:rsidRDefault="00E63E4A" w14:paraId="717AAFBA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1A81F0B1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569C6" w:rsidRDefault="00C569C6" w14:paraId="450EA2D7" wp14:textId="77777777">
      <w:r>
        <w:separator/>
      </w:r>
    </w:p>
  </w:footnote>
  <w:footnote w:type="continuationSeparator" w:id="0">
    <w:p xmlns:wp14="http://schemas.microsoft.com/office/word/2010/wordml" w:rsidR="00C569C6" w:rsidRDefault="00C569C6" w14:paraId="3DD355C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9D327C" w:rsidR="00E63E4A" w:rsidP="1FFDC812" w:rsidRDefault="00F46CBE" w14:paraId="62A90509" wp14:noSpellErr="1" wp14:textId="01FE6EC2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3959E941" wp14:noSpellErr="1" wp14:textId="3FE0024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%2.%3.%4.%5.%6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1D"/>
    <w:multiLevelType w:val="multilevel"/>
    <w:tmpl w:val="F0381E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08">
    <w:abstractNumId w:val="107"/>
  </w:num>
  <w:num w:numId="1">
    <w:abstractNumId w:val="95"/>
  </w:num>
  <w:num w:numId="2">
    <w:abstractNumId w:val="89"/>
  </w:num>
  <w:num w:numId="3">
    <w:abstractNumId w:val="21"/>
  </w:num>
  <w:num w:numId="4">
    <w:abstractNumId w:val="60"/>
  </w:num>
  <w:num w:numId="5">
    <w:abstractNumId w:val="93"/>
  </w:num>
  <w:num w:numId="6">
    <w:abstractNumId w:val="16"/>
  </w:num>
  <w:num w:numId="7">
    <w:abstractNumId w:val="36"/>
  </w:num>
  <w:num w:numId="8">
    <w:abstractNumId w:val="29"/>
  </w:num>
  <w:num w:numId="9">
    <w:abstractNumId w:val="92"/>
  </w:num>
  <w:num w:numId="10">
    <w:abstractNumId w:val="3"/>
  </w:num>
  <w:num w:numId="11">
    <w:abstractNumId w:val="37"/>
  </w:num>
  <w:num w:numId="12">
    <w:abstractNumId w:val="85"/>
  </w:num>
  <w:num w:numId="13">
    <w:abstractNumId w:val="87"/>
  </w:num>
  <w:num w:numId="14">
    <w:abstractNumId w:val="67"/>
  </w:num>
  <w:num w:numId="15">
    <w:abstractNumId w:val="63"/>
  </w:num>
  <w:num w:numId="16">
    <w:abstractNumId w:val="50"/>
  </w:num>
  <w:num w:numId="17">
    <w:abstractNumId w:val="33"/>
  </w:num>
  <w:num w:numId="18">
    <w:abstractNumId w:val="56"/>
  </w:num>
  <w:num w:numId="19">
    <w:abstractNumId w:val="53"/>
  </w:num>
  <w:num w:numId="20">
    <w:abstractNumId w:val="65"/>
  </w:num>
  <w:num w:numId="21">
    <w:abstractNumId w:val="31"/>
  </w:num>
  <w:num w:numId="22">
    <w:abstractNumId w:val="44"/>
  </w:num>
  <w:num w:numId="23">
    <w:abstractNumId w:val="69"/>
  </w:num>
  <w:num w:numId="24">
    <w:abstractNumId w:val="45"/>
  </w:num>
  <w:num w:numId="25">
    <w:abstractNumId w:val="47"/>
  </w:num>
  <w:num w:numId="26">
    <w:abstractNumId w:val="106"/>
  </w:num>
  <w:num w:numId="27">
    <w:abstractNumId w:val="68"/>
  </w:num>
  <w:num w:numId="28">
    <w:abstractNumId w:val="46"/>
  </w:num>
  <w:num w:numId="29">
    <w:abstractNumId w:val="26"/>
  </w:num>
  <w:num w:numId="30">
    <w:abstractNumId w:val="13"/>
  </w:num>
  <w:num w:numId="31">
    <w:abstractNumId w:val="80"/>
  </w:num>
  <w:num w:numId="32">
    <w:abstractNumId w:val="40"/>
  </w:num>
  <w:num w:numId="33">
    <w:abstractNumId w:val="59"/>
  </w:num>
  <w:num w:numId="34">
    <w:abstractNumId w:val="75"/>
  </w:num>
  <w:num w:numId="35">
    <w:abstractNumId w:val="97"/>
  </w:num>
  <w:num w:numId="36">
    <w:abstractNumId w:val="39"/>
  </w:num>
  <w:num w:numId="37">
    <w:abstractNumId w:val="52"/>
  </w:num>
  <w:num w:numId="38">
    <w:abstractNumId w:val="23"/>
  </w:num>
  <w:num w:numId="39">
    <w:abstractNumId w:val="25"/>
  </w:num>
  <w:num w:numId="40">
    <w:abstractNumId w:val="49"/>
  </w:num>
  <w:num w:numId="41">
    <w:abstractNumId w:val="55"/>
  </w:num>
  <w:num w:numId="42">
    <w:abstractNumId w:val="86"/>
  </w:num>
  <w:num w:numId="43">
    <w:abstractNumId w:val="17"/>
  </w:num>
  <w:num w:numId="44">
    <w:abstractNumId w:val="9"/>
  </w:num>
  <w:num w:numId="45">
    <w:abstractNumId w:val="19"/>
  </w:num>
  <w:num w:numId="46">
    <w:abstractNumId w:val="105"/>
  </w:num>
  <w:num w:numId="47">
    <w:abstractNumId w:val="8"/>
  </w:num>
  <w:num w:numId="48">
    <w:abstractNumId w:val="94"/>
  </w:num>
  <w:num w:numId="49">
    <w:abstractNumId w:val="38"/>
  </w:num>
  <w:num w:numId="50">
    <w:abstractNumId w:val="99"/>
  </w:num>
  <w:num w:numId="51">
    <w:abstractNumId w:val="11"/>
  </w:num>
  <w:num w:numId="52">
    <w:abstractNumId w:val="24"/>
  </w:num>
  <w:num w:numId="53">
    <w:abstractNumId w:val="103"/>
  </w:num>
  <w:num w:numId="54">
    <w:abstractNumId w:val="20"/>
  </w:num>
  <w:num w:numId="55">
    <w:abstractNumId w:val="57"/>
  </w:num>
  <w:num w:numId="56">
    <w:abstractNumId w:val="64"/>
  </w:num>
  <w:num w:numId="57">
    <w:abstractNumId w:val="2"/>
  </w:num>
  <w:num w:numId="58">
    <w:abstractNumId w:val="51"/>
  </w:num>
  <w:num w:numId="59">
    <w:abstractNumId w:val="76"/>
  </w:num>
  <w:num w:numId="60">
    <w:abstractNumId w:val="15"/>
  </w:num>
  <w:num w:numId="61">
    <w:abstractNumId w:val="101"/>
  </w:num>
  <w:num w:numId="62">
    <w:abstractNumId w:val="41"/>
  </w:num>
  <w:num w:numId="63">
    <w:abstractNumId w:val="66"/>
  </w:num>
  <w:num w:numId="64">
    <w:abstractNumId w:val="35"/>
  </w:num>
  <w:num w:numId="65">
    <w:abstractNumId w:val="5"/>
  </w:num>
  <w:num w:numId="66">
    <w:abstractNumId w:val="79"/>
  </w:num>
  <w:num w:numId="67">
    <w:abstractNumId w:val="1"/>
  </w:num>
  <w:num w:numId="68">
    <w:abstractNumId w:val="62"/>
  </w:num>
  <w:num w:numId="69">
    <w:abstractNumId w:val="72"/>
  </w:num>
  <w:num w:numId="70">
    <w:abstractNumId w:val="30"/>
  </w:num>
  <w:num w:numId="71">
    <w:abstractNumId w:val="58"/>
  </w:num>
  <w:num w:numId="72">
    <w:abstractNumId w:val="88"/>
  </w:num>
  <w:num w:numId="73">
    <w:abstractNumId w:val="83"/>
  </w:num>
  <w:num w:numId="74">
    <w:abstractNumId w:val="81"/>
  </w:num>
  <w:num w:numId="75">
    <w:abstractNumId w:val="73"/>
  </w:num>
  <w:num w:numId="76">
    <w:abstractNumId w:val="98"/>
  </w:num>
  <w:num w:numId="77">
    <w:abstractNumId w:val="70"/>
  </w:num>
  <w:num w:numId="78">
    <w:abstractNumId w:val="96"/>
  </w:num>
  <w:num w:numId="79">
    <w:abstractNumId w:val="100"/>
  </w:num>
  <w:num w:numId="80">
    <w:abstractNumId w:val="82"/>
  </w:num>
  <w:num w:numId="81">
    <w:abstractNumId w:val="10"/>
  </w:num>
  <w:num w:numId="82">
    <w:abstractNumId w:val="102"/>
  </w:num>
  <w:num w:numId="83">
    <w:abstractNumId w:val="54"/>
  </w:num>
  <w:num w:numId="84">
    <w:abstractNumId w:val="84"/>
  </w:num>
  <w:num w:numId="85">
    <w:abstractNumId w:val="74"/>
  </w:num>
  <w:num w:numId="86">
    <w:abstractNumId w:val="91"/>
  </w:num>
  <w:num w:numId="87">
    <w:abstractNumId w:val="61"/>
  </w:num>
  <w:num w:numId="88">
    <w:abstractNumId w:val="71"/>
  </w:num>
  <w:num w:numId="89">
    <w:abstractNumId w:val="22"/>
  </w:num>
  <w:num w:numId="90">
    <w:abstractNumId w:val="6"/>
  </w:num>
  <w:num w:numId="91">
    <w:abstractNumId w:val="77"/>
  </w:num>
  <w:num w:numId="92">
    <w:abstractNumId w:val="28"/>
  </w:num>
  <w:num w:numId="93">
    <w:abstractNumId w:val="14"/>
  </w:num>
  <w:num w:numId="94">
    <w:abstractNumId w:val="32"/>
  </w:num>
  <w:num w:numId="95">
    <w:abstractNumId w:val="27"/>
  </w:num>
  <w:num w:numId="96">
    <w:abstractNumId w:val="43"/>
  </w:num>
  <w:num w:numId="97">
    <w:abstractNumId w:val="4"/>
  </w:num>
  <w:num w:numId="98">
    <w:abstractNumId w:val="18"/>
  </w:num>
  <w:num w:numId="99">
    <w:abstractNumId w:val="90"/>
  </w:num>
  <w:num w:numId="100">
    <w:abstractNumId w:val="78"/>
  </w:num>
  <w:num w:numId="101">
    <w:abstractNumId w:val="34"/>
  </w:num>
  <w:num w:numId="102">
    <w:abstractNumId w:val="104"/>
  </w:num>
  <w:num w:numId="103">
    <w:abstractNumId w:val="48"/>
  </w:num>
  <w:num w:numId="104">
    <w:abstractNumId w:val="42"/>
  </w:num>
  <w:num w:numId="105">
    <w:abstractNumId w:val="7"/>
  </w:num>
  <w:num w:numId="106">
    <w:abstractNumId w:val="12"/>
  </w:num>
  <w:num w:numId="107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0BD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47C83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569C6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4BB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2824AF9"/>
    <w:rsid w:val="1FFDC812"/>
    <w:rsid w:val="5340C7AC"/>
    <w:rsid w:val="754726C8"/>
    <w:rsid w:val="7AD9A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1C96599-C9FC-4E5E-BA36-CB747B17A70A}"/>
  <w14:docId w14:val="6BB95AD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Office Word</ap:Application>
  <ap:DocSecurity>0</ap:DocSecurity>
  <ap:ScaleCrop>false</ap:ScaleCrop>
  <ap:Manager>Wilson Padua</ap:Manager>
  <ap:Company>Praxis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Nayane Ornelas</lastModifiedBy>
  <revision>7</revision>
  <lastPrinted>1601-01-01T00:00:00.0000000Z</lastPrinted>
  <dcterms:created xsi:type="dcterms:W3CDTF">2019-02-26T21:16:00.0000000Z</dcterms:created>
  <dcterms:modified xsi:type="dcterms:W3CDTF">2019-02-28T00:36:09.7120325Z</dcterms:modified>
</coreProperties>
</file>