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504128D1" w:rsidRDefault="00065A76" w14:paraId="319DE2FC" wp14:noSpellErr="1" wp14:textId="1B74338F">
      <w:pPr>
        <w:pStyle w:val="ListParagraph"/>
        <w:keepLines/>
        <w:spacing w:line="360" w:lineRule="auto"/>
        <w:rPr>
          <w:rFonts w:ascii="Times New Roman" w:hAnsi="Times New Roman"/>
          <w:b w:val="1"/>
          <w:bCs w:val="1"/>
          <w:i w:val="1"/>
          <w:iCs w:val="1"/>
        </w:rPr>
      </w:pPr>
      <w:bookmarkStart w:name="_Toc254818273" w:id="4"/>
      <w:bookmarkEnd w:id="0"/>
      <w:bookmarkEnd w:id="1"/>
      <w:bookmarkEnd w:id="2"/>
      <w:r w:rsidRPr="504128D1" w:rsidR="504128D1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  </w:t>
      </w:r>
      <w:r w:rsidRPr="504128D1" w:rsidR="504128D1">
        <w:rPr>
          <w:rFonts w:ascii="Times New Roman" w:hAnsi="Times New Roman"/>
          <w:b w:val="1"/>
          <w:bCs w:val="1"/>
          <w:i w:val="1"/>
          <w:iCs w:val="1"/>
        </w:rPr>
        <w:t xml:space="preserve">Interface de usuário &lt; </w:t>
      </w:r>
      <w:r w:rsidRPr="504128D1" w:rsidR="504128D1">
        <w:rPr>
          <w:rFonts w:ascii="Times New Roman" w:hAnsi="Times New Roman"/>
          <w:b w:val="1"/>
          <w:bCs w:val="1"/>
          <w:i w:val="1"/>
          <w:iCs w:val="1"/>
        </w:rPr>
        <w:t xml:space="preserve">Produto </w:t>
      </w:r>
      <w:r w:rsidRPr="504128D1" w:rsidR="504128D1">
        <w:rPr>
          <w:rFonts w:ascii="Times New Roman" w:hAnsi="Times New Roman"/>
          <w:b w:val="1"/>
          <w:bCs w:val="1"/>
          <w:i w:val="1"/>
          <w:iCs w:val="1"/>
        </w:rPr>
        <w:t>&gt;</w:t>
      </w:r>
      <w:bookmarkEnd w:id="4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04128D1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504128D1" w:rsidRDefault="00AD49AE" w14:paraId="6A05A809" wp14:textId="762E99BA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04128D1" w:rsidR="504128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Esta interface</w:t>
            </w:r>
            <w:r w:rsidRPr="504128D1" w:rsidR="504128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 </w:t>
            </w:r>
            <w:r w:rsidRPr="504128D1" w:rsidR="504128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permite a visualização dos produtos cadastrados, a seleção do produto desejado pelo usuário e o cadastro de novos produtos (caso ocorra o desejo de cadastro de novo produto, o usuário é redirecionado para a página em questão). Ademais, permite o acesso ao resto do App pela barra de navegação lateral. 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xmlns:wp14="http://schemas.microsoft.com/office/word/2010/wordml" w:rsidRPr="00577606" w:rsidR="002070BD" w:rsidTr="504128D1" w14:paraId="3DD9A7F9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2070BD" w:rsidP="00C92E3A" w:rsidRDefault="002070BD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2070BD" w:rsidP="00C92E3A" w:rsidRDefault="002070BD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2070BD" w:rsidP="00C92E3A" w:rsidRDefault="002070BD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  <w:tcMar/>
          </w:tcPr>
          <w:p w:rsidRPr="00577606" w:rsidR="002070BD" w:rsidP="00C92E3A" w:rsidRDefault="002070BD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  <w:tcMar/>
          </w:tcPr>
          <w:p w:rsidRPr="00577606" w:rsidR="002070BD" w:rsidP="00C92E3A" w:rsidRDefault="002070BD" w14:paraId="47091E57" wp14:textId="77777777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  <w:tcMar/>
          </w:tcPr>
          <w:p w:rsidRPr="00577606" w:rsidR="002070BD" w:rsidP="00C92E3A" w:rsidRDefault="002070BD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2070BD" w:rsidTr="504128D1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0D0B940D" w14:noSpellErr="1" wp14:textId="07AC1023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04128D1">
              <w:rPr/>
              <w:t>Pesq</w:t>
            </w:r>
            <w:r w:rsidR="504128D1">
              <w:rPr/>
              <w:t xml:space="preserve">uisar </w:t>
            </w:r>
          </w:p>
        </w:tc>
        <w:tc>
          <w:tcPr>
            <w:tcW w:w="1315" w:type="dxa"/>
            <w:tcMar/>
          </w:tcPr>
          <w:p w:rsidRPr="00577606" w:rsidR="002070BD" w:rsidP="504128D1" w:rsidRDefault="002070BD" w14:paraId="0E27B00A" w14:noSpellErr="1" wp14:textId="6534CD61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04128D1" w:rsidR="504128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 xml:space="preserve">Campo para digitação do produto a ser procurado </w:t>
            </w:r>
          </w:p>
        </w:tc>
        <w:tc>
          <w:tcPr>
            <w:tcW w:w="1935" w:type="dxa"/>
            <w:tcMar/>
          </w:tcPr>
          <w:p w:rsidRPr="00577606" w:rsidR="002070BD" w:rsidP="7AD9A94C" w:rsidRDefault="002070BD" w14:paraId="60061E4C" w14:noSpellErr="1" wp14:textId="18F31139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04128D1">
              <w:rPr/>
              <w:t>Inteiro ou texto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44EAFD9C" w14:noSpellErr="1" wp14:textId="5D4E3C43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AD9A94C">
              <w:rPr/>
              <w:t>Sim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B94D5A5" w14:noSpellErr="1" wp14:textId="231F3884">
            <w:pPr>
              <w:pStyle w:val="Tabela"/>
            </w:pPr>
          </w:p>
        </w:tc>
      </w:tr>
      <w:tr xmlns:wp14="http://schemas.microsoft.com/office/word/2010/wordml" w:rsidRPr="00577606" w:rsidR="002070BD" w:rsidTr="504128D1" w14:paraId="3DEEC6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3656B9AB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7AD9A94C" w:rsidRDefault="002070BD" w14:paraId="45FB0818" w14:noSpellErr="1" wp14:textId="195E8E75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315" w:type="dxa"/>
            <w:tcMar/>
          </w:tcPr>
          <w:p w:rsidRPr="00577606" w:rsidR="002070BD" w:rsidP="504128D1" w:rsidRDefault="002070BD" w14:paraId="049F31CB" w14:noSpellErr="1" wp14:textId="6775C32F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935" w:type="dxa"/>
            <w:tcMar/>
          </w:tcPr>
          <w:p w:rsidRPr="00577606" w:rsidR="002070BD" w:rsidP="00A37183" w:rsidRDefault="002070BD" w14:paraId="53128261" w14:noSpellErr="1" wp14:textId="792793FC">
            <w:pPr>
              <w:pStyle w:val="Tabela"/>
            </w:pPr>
          </w:p>
        </w:tc>
        <w:tc>
          <w:tcPr>
            <w:tcW w:w="2127" w:type="dxa"/>
            <w:tcMar/>
          </w:tcPr>
          <w:p w:rsidRPr="00577606" w:rsidR="002070BD" w:rsidP="00A37183" w:rsidRDefault="002070BD" w14:paraId="62486C05" w14:noSpellErr="1" wp14:textId="22005E73">
            <w:pPr>
              <w:pStyle w:val="Tabela"/>
            </w:pPr>
          </w:p>
        </w:tc>
        <w:tc>
          <w:tcPr>
            <w:tcW w:w="1417" w:type="dxa"/>
            <w:tcMar/>
          </w:tcPr>
          <w:p w:rsidRPr="00577606" w:rsidR="002070BD" w:rsidP="00A37183" w:rsidRDefault="002070BD" w14:paraId="4101652C" wp14:textId="6A5C1861">
            <w:pPr>
              <w:pStyle w:val="Tabela"/>
            </w:pPr>
          </w:p>
        </w:tc>
      </w:tr>
      <w:tr xmlns:wp14="http://schemas.microsoft.com/office/word/2010/wordml" w:rsidRPr="00577606" w:rsidR="002070BD" w:rsidTr="504128D1" w14:paraId="4B99056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1299C43A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00A37183" w:rsidRDefault="002070BD" w14:paraId="4DDBEF00" w14:noSpellErr="1" wp14:textId="02DDCBFA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2070BD" w:rsidP="504128D1" w:rsidRDefault="002070BD" w14:paraId="3461D779" wp14:textId="38D033D7">
            <w:pPr>
              <w:pStyle w:val="Normal"/>
              <w:spacing w:before="40" w:after="40"/>
            </w:pPr>
          </w:p>
        </w:tc>
        <w:tc>
          <w:tcPr>
            <w:tcW w:w="1935" w:type="dxa"/>
            <w:tcMar/>
          </w:tcPr>
          <w:p w:rsidRPr="00577606" w:rsidR="002070BD" w:rsidP="00A37183" w:rsidRDefault="002070BD" w14:paraId="3CF2D8B6" w14:noSpellErr="1" wp14:textId="41740935">
            <w:pPr>
              <w:pStyle w:val="Tabela"/>
            </w:pPr>
          </w:p>
        </w:tc>
        <w:tc>
          <w:tcPr>
            <w:tcW w:w="2127" w:type="dxa"/>
            <w:tcMar/>
          </w:tcPr>
          <w:p w:rsidRPr="00577606" w:rsidR="002070BD" w:rsidP="7AD9A94C" w:rsidRDefault="002070BD" w14:paraId="0FB78278" w14:noSpellErr="1" wp14:textId="0E1D61DB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Pr="00577606" w:rsidR="002070BD" w:rsidP="00A37183" w:rsidRDefault="002070BD" w14:paraId="1FC39945" w14:noSpellErr="1" wp14:textId="5C6892C4">
            <w:pPr>
              <w:pStyle w:val="Tabela"/>
            </w:pPr>
          </w:p>
        </w:tc>
      </w:tr>
      <w:tr w:rsidR="504128D1" w:rsidTr="504128D1" w14:paraId="65C01B5D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504128D1" w:rsidP="504128D1" w:rsidRDefault="504128D1" w14:paraId="1CAFFA6C" w14:textId="210DA375">
            <w:pPr>
              <w:pStyle w:val="Tabela"/>
            </w:pPr>
            <w:r w:rsidR="504128D1">
              <w:rPr/>
              <w:t xml:space="preserve">      4</w:t>
            </w:r>
          </w:p>
        </w:tc>
        <w:tc>
          <w:tcPr>
            <w:tcW w:w="1427" w:type="dxa"/>
            <w:tcMar/>
          </w:tcPr>
          <w:p w:rsidR="504128D1" w:rsidP="504128D1" w:rsidRDefault="504128D1" w14:noSpellErr="1" w14:paraId="28C110CF" w14:textId="00DC220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504128D1" w:rsidP="504128D1" w:rsidRDefault="504128D1" w14:noSpellErr="1" w14:paraId="3E622B84" w14:textId="5BCA44B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935" w:type="dxa"/>
            <w:tcMar/>
          </w:tcPr>
          <w:p w:rsidR="504128D1" w:rsidP="504128D1" w:rsidRDefault="504128D1" w14:noSpellErr="1" w14:paraId="1DC03CFF" w14:textId="5F74FB20">
            <w:pPr>
              <w:pStyle w:val="Tabela"/>
            </w:pPr>
          </w:p>
        </w:tc>
        <w:tc>
          <w:tcPr>
            <w:tcW w:w="2127" w:type="dxa"/>
            <w:tcMar/>
          </w:tcPr>
          <w:p w:rsidR="504128D1" w:rsidP="504128D1" w:rsidRDefault="504128D1" w14:noSpellErr="1" w14:paraId="587EB864" w14:textId="55CDE809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504128D1" w:rsidP="504128D1" w:rsidRDefault="504128D1" w14:paraId="03328F5B" w14:textId="728B282E">
            <w:pPr>
              <w:pStyle w:val="Tabela"/>
            </w:pPr>
          </w:p>
        </w:tc>
      </w:tr>
      <w:tr w:rsidR="504128D1" w:rsidTr="504128D1" w14:paraId="11A8BEFA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504128D1" w:rsidP="504128D1" w:rsidRDefault="504128D1" w14:paraId="03F529B1" w14:textId="1E316357">
            <w:pPr>
              <w:pStyle w:val="Tabela"/>
            </w:pPr>
            <w:r w:rsidR="504128D1">
              <w:rPr/>
              <w:t xml:space="preserve">      5</w:t>
            </w:r>
          </w:p>
        </w:tc>
        <w:tc>
          <w:tcPr>
            <w:tcW w:w="1427" w:type="dxa"/>
            <w:tcMar/>
          </w:tcPr>
          <w:p w:rsidR="504128D1" w:rsidP="504128D1" w:rsidRDefault="504128D1" w14:noSpellErr="1" w14:paraId="198F173E" w14:textId="6806245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504128D1" w:rsidP="504128D1" w:rsidRDefault="504128D1" w14:paraId="68E2191B" w14:textId="1447A2FC">
            <w:pPr>
              <w:pStyle w:val="Normal"/>
            </w:pPr>
          </w:p>
        </w:tc>
        <w:tc>
          <w:tcPr>
            <w:tcW w:w="1935" w:type="dxa"/>
            <w:tcMar/>
          </w:tcPr>
          <w:p w:rsidR="504128D1" w:rsidP="504128D1" w:rsidRDefault="504128D1" w14:noSpellErr="1" w14:paraId="764BCE49" w14:textId="3FFF5D6B">
            <w:pPr>
              <w:pStyle w:val="Tabela"/>
            </w:pPr>
          </w:p>
        </w:tc>
        <w:tc>
          <w:tcPr>
            <w:tcW w:w="2127" w:type="dxa"/>
            <w:tcMar/>
          </w:tcPr>
          <w:p w:rsidR="504128D1" w:rsidP="504128D1" w:rsidRDefault="504128D1" w14:noSpellErr="1" w14:paraId="13CE2FA7" w14:textId="040F27DD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504128D1" w:rsidP="504128D1" w:rsidRDefault="504128D1" w14:paraId="3B393203" w14:textId="38EE72F9">
            <w:pPr>
              <w:pStyle w:val="Tabela"/>
            </w:pPr>
          </w:p>
        </w:tc>
      </w:tr>
      <w:tr w:rsidR="504128D1" w:rsidTr="504128D1" w14:paraId="2A39C7F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504128D1" w:rsidP="504128D1" w:rsidRDefault="504128D1" w14:paraId="6694C876" w14:textId="6B9E1567">
            <w:pPr>
              <w:pStyle w:val="Tabela"/>
            </w:pPr>
            <w:r w:rsidR="504128D1">
              <w:rPr/>
              <w:t xml:space="preserve">      6</w:t>
            </w:r>
          </w:p>
        </w:tc>
        <w:tc>
          <w:tcPr>
            <w:tcW w:w="1427" w:type="dxa"/>
            <w:tcMar/>
          </w:tcPr>
          <w:p w:rsidR="504128D1" w:rsidP="504128D1" w:rsidRDefault="504128D1" w14:noSpellErr="1" w14:paraId="7E983266" w14:textId="357DC2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315" w:type="dxa"/>
            <w:tcMar/>
          </w:tcPr>
          <w:p w:rsidR="504128D1" w:rsidP="504128D1" w:rsidRDefault="504128D1" w14:noSpellErr="1" w14:paraId="196F85DB" w14:textId="027CA3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1935" w:type="dxa"/>
            <w:tcMar/>
          </w:tcPr>
          <w:p w:rsidR="504128D1" w:rsidP="504128D1" w:rsidRDefault="504128D1" w14:noSpellErr="1" w14:paraId="709D666C" w14:textId="3F2A5210">
            <w:pPr>
              <w:pStyle w:val="Tabela"/>
            </w:pPr>
          </w:p>
        </w:tc>
        <w:tc>
          <w:tcPr>
            <w:tcW w:w="2127" w:type="dxa"/>
            <w:tcMar/>
          </w:tcPr>
          <w:p w:rsidR="504128D1" w:rsidP="504128D1" w:rsidRDefault="504128D1" w14:noSpellErr="1" w14:paraId="15169908" w14:textId="59654FC8">
            <w:pPr>
              <w:pStyle w:val="Tabela"/>
              <w:rPr>
                <w:u w:val="none"/>
              </w:rPr>
            </w:pPr>
          </w:p>
        </w:tc>
        <w:tc>
          <w:tcPr>
            <w:tcW w:w="1417" w:type="dxa"/>
            <w:tcMar/>
          </w:tcPr>
          <w:p w:rsidR="504128D1" w:rsidP="504128D1" w:rsidRDefault="504128D1" w14:paraId="33F1E7DA" w14:textId="4BB5CD8C">
            <w:pPr>
              <w:pStyle w:val="Tabela"/>
            </w:pPr>
          </w:p>
        </w:tc>
      </w:tr>
    </w:tbl>
    <w:p w:rsidR="504128D1" w:rsidRDefault="504128D1" w14:paraId="7FE50F4F" w14:textId="03CA78C7"/>
    <w:p xmlns:wp14="http://schemas.microsoft.com/office/word/2010/wordml" w:rsidRPr="00577606" w:rsidR="00065A76" w:rsidP="00A37183" w:rsidRDefault="00065A76" w14:paraId="48A2191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504128D1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504128D1" w14:paraId="6BD18F9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238601F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F3CABC7" w14:noSpellErr="1" wp14:textId="4FEF1920">
            <w:pPr>
              <w:pStyle w:val="Tabela"/>
            </w:pPr>
            <w:r w:rsidR="504128D1">
              <w:rPr/>
              <w:t>Sua Conta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5B08B5D1" w14:noSpellErr="1" wp14:textId="57CE6953">
            <w:pPr>
              <w:pStyle w:val="Tabela"/>
            </w:pPr>
            <w:r w:rsidR="504128D1">
              <w:rPr/>
              <w:t>Envia o usuário para a página de gerenciamento da conta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6DEB4AB" w14:noSpellErr="1" wp14:textId="0F99E594">
            <w:pPr>
              <w:pStyle w:val="Tabela"/>
            </w:pPr>
          </w:p>
        </w:tc>
      </w:tr>
      <w:tr xmlns:wp14="http://schemas.microsoft.com/office/word/2010/wordml" w:rsidRPr="00577606" w:rsidR="00EA7AD4" w:rsidTr="504128D1" w14:paraId="0AD9C6F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4B1F511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65F9C3DC" w14:noSpellErr="1" wp14:textId="25DBDF91">
            <w:pPr>
              <w:pStyle w:val="Tabela"/>
            </w:pPr>
            <w:r w:rsidR="504128D1">
              <w:rPr/>
              <w:t>Geral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023141B" w14:noSpellErr="1" wp14:textId="1AAF4A86">
            <w:pPr>
              <w:pStyle w:val="Tabela"/>
            </w:pPr>
            <w:r w:rsidR="504128D1">
              <w:rPr/>
              <w:t>Envia o usuário para a página inicial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F3B140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04128D1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14:noSpellErr="1" wp14:textId="71A59123">
            <w:pPr>
              <w:pStyle w:val="Tabela"/>
            </w:pPr>
            <w:r w:rsidR="504128D1">
              <w:rPr/>
              <w:t>Produtos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7DF4E37C" w14:noSpellErr="1" wp14:textId="24C907C8">
            <w:pPr>
              <w:pStyle w:val="Tabela"/>
            </w:pPr>
            <w:r w:rsidR="504128D1">
              <w:rPr/>
              <w:t xml:space="preserve">Recarrega a página de produtos 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504128D1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722B00AE" w14:noSpellErr="1" wp14:textId="31643E84">
            <w:pPr>
              <w:pStyle w:val="Tabela"/>
            </w:pPr>
            <w:r w:rsidR="504128D1">
              <w:rPr/>
              <w:t>Clientes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42C6D796" w14:noSpellErr="1" wp14:textId="37022793">
            <w:pPr>
              <w:pStyle w:val="Tabela"/>
            </w:pPr>
            <w:r w:rsidR="504128D1">
              <w:rPr/>
              <w:t>Envia o usuário para a página de gerenciamento dos clientes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6E1831B3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504128D1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2DE403A5" w14:noSpellErr="1" wp14:textId="55970120">
            <w:pPr>
              <w:pStyle w:val="Tabela"/>
            </w:pPr>
            <w:r w:rsidR="504128D1">
              <w:rPr/>
              <w:t>Funcionários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62431CDC" w14:noSpellErr="1" wp14:textId="01D6CF27">
            <w:pPr>
              <w:pStyle w:val="Tabela"/>
            </w:pPr>
            <w:r w:rsidR="504128D1">
              <w:rPr/>
              <w:t>Envia o usuário para a página de gerenciamento de funcionários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CC3B6C" w:rsidTr="504128D1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384BA73E" w14:noSpellErr="1" wp14:textId="623F5038">
            <w:pPr>
              <w:pStyle w:val="Tabela"/>
            </w:pPr>
            <w:r w:rsidR="504128D1">
              <w:rPr/>
              <w:t>Vendas</w:t>
            </w:r>
          </w:p>
        </w:tc>
        <w:tc>
          <w:tcPr>
            <w:tcW w:w="4111" w:type="dxa"/>
            <w:tcMar/>
          </w:tcPr>
          <w:p w:rsidRPr="00577606" w:rsidR="00CC3B6C" w:rsidP="00A37183" w:rsidRDefault="00CC3B6C" w14:paraId="34B3F2EB" w14:noSpellErr="1" wp14:textId="24BFE79B">
            <w:pPr>
              <w:pStyle w:val="Tabela"/>
            </w:pPr>
            <w:r w:rsidR="504128D1">
              <w:rPr/>
              <w:t>Envia o usuário para a página de gerenciamento de vendas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04128D1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4F904CB7" w14:noSpellErr="1" wp14:textId="1A3A413E">
            <w:pPr>
              <w:pStyle w:val="Tabela"/>
            </w:pPr>
            <w:r w:rsidR="504128D1">
              <w:rPr/>
              <w:t>Gastos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06971CD3" w14:noSpellErr="1" wp14:textId="3D879ECD">
            <w:pPr>
              <w:pStyle w:val="Tabela"/>
            </w:pPr>
            <w:r w:rsidR="504128D1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390AF8" w:rsidRDefault="00EA7AD4" w14:paraId="2A1F701D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04128D1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B95CD12" w14:noSpellErr="1" wp14:textId="39C6F1ED">
            <w:pPr>
              <w:pStyle w:val="Tabela"/>
            </w:pPr>
            <w:r w:rsidR="504128D1">
              <w:rPr/>
              <w:t>Totais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220BBB2" w14:noSpellErr="1" wp14:textId="6599BCC0">
            <w:pPr>
              <w:pStyle w:val="Tabela"/>
            </w:pPr>
            <w:r w:rsidR="504128D1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04128D1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14:noSpellErr="1" wp14:textId="48FB44A9">
            <w:pPr>
              <w:pStyle w:val="Tabela"/>
            </w:pPr>
            <w:r w:rsidR="504128D1">
              <w:rPr/>
              <w:t>Cadastrar produto</w:t>
            </w:r>
          </w:p>
        </w:tc>
        <w:tc>
          <w:tcPr>
            <w:tcW w:w="4111" w:type="dxa"/>
            <w:tcMar/>
          </w:tcPr>
          <w:p w:rsidRPr="00577606" w:rsidR="005C5584" w:rsidP="00A37183" w:rsidRDefault="005C5584" w14:paraId="0A4F7224" w14:noSpellErr="1" wp14:textId="0516FE1B">
            <w:pPr>
              <w:pStyle w:val="Tabela"/>
            </w:pPr>
            <w:r w:rsidR="504128D1">
              <w:rPr/>
              <w:t>Envia o usuário para a página de cadastro de produtos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5AE48A43" w14:noSpellErr="1" wp14:textId="2D0FA5AD">
            <w:pPr>
              <w:pStyle w:val="Tabela"/>
            </w:pPr>
          </w:p>
        </w:tc>
      </w:tr>
      <w:tr w:rsidR="504128D1" w:rsidTr="504128D1" w14:paraId="1DD8A1A2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504128D1" w:rsidP="504128D1" w:rsidRDefault="504128D1" w14:paraId="092115A2" w14:textId="6FABB041">
            <w:pPr>
              <w:pStyle w:val="Tabela"/>
            </w:pPr>
            <w:r w:rsidR="504128D1">
              <w:rPr/>
              <w:t xml:space="preserve">     10</w:t>
            </w:r>
          </w:p>
        </w:tc>
        <w:tc>
          <w:tcPr>
            <w:tcW w:w="1559" w:type="dxa"/>
            <w:tcMar/>
          </w:tcPr>
          <w:p w:rsidR="504128D1" w:rsidP="504128D1" w:rsidRDefault="504128D1" w14:noSpellErr="1" w14:paraId="49F314DB" w14:textId="7BB0FF2C">
            <w:pPr>
              <w:pStyle w:val="Tabela"/>
            </w:pPr>
          </w:p>
        </w:tc>
        <w:tc>
          <w:tcPr>
            <w:tcW w:w="4111" w:type="dxa"/>
            <w:tcMar/>
          </w:tcPr>
          <w:p w:rsidR="504128D1" w:rsidP="504128D1" w:rsidRDefault="504128D1" w14:noSpellErr="1" w14:paraId="2E5F1609" w14:textId="7672793A">
            <w:pPr>
              <w:pStyle w:val="Tabela"/>
            </w:pPr>
          </w:p>
        </w:tc>
        <w:tc>
          <w:tcPr>
            <w:tcW w:w="2457" w:type="dxa"/>
            <w:tcMar/>
          </w:tcPr>
          <w:p w:rsidR="504128D1" w:rsidP="504128D1" w:rsidRDefault="504128D1" w14:paraId="1F1D70C9" w14:textId="3F800E94">
            <w:pPr>
              <w:pStyle w:val="Tabela"/>
            </w:pPr>
          </w:p>
        </w:tc>
      </w:tr>
      <w:tr w:rsidR="504128D1" w:rsidTr="504128D1" w14:paraId="778BA18C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504128D1" w:rsidP="504128D1" w:rsidRDefault="504128D1" w14:paraId="02C49E4A" w14:textId="446E8CF4">
            <w:pPr>
              <w:pStyle w:val="Tabela"/>
            </w:pPr>
            <w:r w:rsidR="504128D1">
              <w:rPr/>
              <w:t xml:space="preserve">     11</w:t>
            </w:r>
          </w:p>
        </w:tc>
        <w:tc>
          <w:tcPr>
            <w:tcW w:w="1559" w:type="dxa"/>
            <w:tcMar/>
          </w:tcPr>
          <w:p w:rsidR="504128D1" w:rsidP="504128D1" w:rsidRDefault="504128D1" w14:noSpellErr="1" w14:paraId="0D87C035" w14:textId="2D12A010">
            <w:pPr>
              <w:pStyle w:val="Tabela"/>
            </w:pPr>
          </w:p>
        </w:tc>
        <w:tc>
          <w:tcPr>
            <w:tcW w:w="4111" w:type="dxa"/>
            <w:tcMar/>
          </w:tcPr>
          <w:p w:rsidR="504128D1" w:rsidP="504128D1" w:rsidRDefault="504128D1" w14:noSpellErr="1" w14:paraId="7B88DBC3" w14:textId="5012DB5D">
            <w:pPr>
              <w:pStyle w:val="Tabela"/>
            </w:pPr>
          </w:p>
        </w:tc>
        <w:tc>
          <w:tcPr>
            <w:tcW w:w="2457" w:type="dxa"/>
            <w:tcMar/>
          </w:tcPr>
          <w:p w:rsidR="504128D1" w:rsidP="504128D1" w:rsidRDefault="504128D1" w14:paraId="148B04F6" w14:textId="37D6F59E">
            <w:pPr>
              <w:pStyle w:val="Tabela"/>
            </w:pPr>
          </w:p>
        </w:tc>
      </w:tr>
      <w:tr w:rsidR="504128D1" w:rsidTr="504128D1" w14:paraId="6A9CFBD8">
        <w:trPr>
          <w:cantSplit/>
        </w:trPr>
        <w:tblPrEx>
          <w:tblCellMar>
            <w:top w:w="0" w:type="dxa"/>
            <w:bottom w:w="0" w:type="dxa"/>
          </w:tblCellMar>
        </w:tblPrEx>
        <w:tc>
          <w:tcPr>
            <w:tcW w:w="1063" w:type="dxa"/>
            <w:tcMar/>
          </w:tcPr>
          <w:p w:rsidR="504128D1" w:rsidP="504128D1" w:rsidRDefault="504128D1" w14:paraId="7ADCD51D" w14:textId="611CE2C7">
            <w:pPr>
              <w:pStyle w:val="Tabela"/>
            </w:pPr>
            <w:r w:rsidR="504128D1">
              <w:rPr/>
              <w:t xml:space="preserve">     12</w:t>
            </w:r>
          </w:p>
        </w:tc>
        <w:tc>
          <w:tcPr>
            <w:tcW w:w="1559" w:type="dxa"/>
            <w:tcMar/>
          </w:tcPr>
          <w:p w:rsidR="504128D1" w:rsidP="504128D1" w:rsidRDefault="504128D1" w14:noSpellErr="1" w14:paraId="2E521D2A" w14:textId="5CF98744">
            <w:pPr>
              <w:pStyle w:val="Tabela"/>
            </w:pPr>
          </w:p>
        </w:tc>
        <w:tc>
          <w:tcPr>
            <w:tcW w:w="4111" w:type="dxa"/>
            <w:tcMar/>
          </w:tcPr>
          <w:p w:rsidR="504128D1" w:rsidP="504128D1" w:rsidRDefault="504128D1" w14:noSpellErr="1" w14:paraId="2D8E1BA3" w14:textId="5E43ECA5">
            <w:pPr>
              <w:pStyle w:val="Tabela"/>
            </w:pPr>
          </w:p>
        </w:tc>
        <w:tc>
          <w:tcPr>
            <w:tcW w:w="2457" w:type="dxa"/>
            <w:tcMar/>
          </w:tcPr>
          <w:p w:rsidR="504128D1" w:rsidP="504128D1" w:rsidRDefault="504128D1" w14:noSpellErr="1" w14:paraId="17E93214" w14:textId="3FECE87B">
            <w:pPr>
              <w:pStyle w:val="Tabela"/>
            </w:pPr>
          </w:p>
        </w:tc>
      </w:tr>
    </w:tbl>
    <w:p w:rsidR="5340C7AC" w:rsidP="5340C7AC" w:rsidRDefault="5340C7AC" w14:noSpellErr="1" w14:paraId="3BEDDA88" w14:textId="4D09FF13">
      <w:pPr>
        <w:pStyle w:val="Ttulo5"/>
        <w:numPr>
          <w:numId w:val="0"/>
        </w:numPr>
        <w:ind w:left="0"/>
        <w:rPr>
          <w:rFonts w:ascii="Times New Roman" w:hAnsi="Times New Roman"/>
        </w:rPr>
      </w:pPr>
    </w:p>
    <w:p w:rsidR="5340C7AC" w:rsidP="5340C7AC" w:rsidRDefault="5340C7AC" w14:paraId="5C6EA73D" w14:textId="7EDF7D50">
      <w:pPr>
        <w:pStyle w:val="Corpodetexto"/>
        <w:rPr>
          <w:rFonts w:ascii="Times New Roman" w:hAnsi="Times New Roman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69C6" w:rsidRDefault="00C569C6" w14:paraId="77A52294" wp14:textId="77777777">
      <w:r>
        <w:separator/>
      </w:r>
    </w:p>
  </w:endnote>
  <w:endnote w:type="continuationSeparator" w:id="0">
    <w:p xmlns:wp14="http://schemas.microsoft.com/office/word/2010/wordml" w:rsidR="00C569C6" w:rsidRDefault="00C569C6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P="00F46CBE" w:rsidRDefault="00E63E4A" w14:paraId="717AAFBA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1A81F0B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69C6" w:rsidRDefault="00C569C6" w14:paraId="450EA2D7" wp14:textId="77777777">
      <w:r>
        <w:separator/>
      </w:r>
    </w:p>
  </w:footnote>
  <w:footnote w:type="continuationSeparator" w:id="0">
    <w:p xmlns:wp14="http://schemas.microsoft.com/office/word/2010/wordml" w:rsidR="00C569C6" w:rsidRDefault="00C569C6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27C" w:rsidR="00E63E4A" w:rsidP="504128D1" w:rsidRDefault="00F46CBE" w14:paraId="62A90509" wp14:noSpellErr="1" wp14:textId="01FE6EC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3959E941" wp14:noSpellErr="1" wp14:textId="3FE002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%2.%3.%4.%5.%6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504128D1"/>
    <w:rsid w:val="5340C7AC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C96599-C9FC-4E5E-BA36-CB747B17A70A}"/>
  <w14:docId w14:val="6BB95A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Office Word</ap:Application>
  <ap:DocSecurity>0</ap:DocSecurity>
  <ap:ScaleCrop>false</ap:ScaleCrop>
  <ap:Manager>Wilson Padua</ap:Manager>
  <ap:Company>Praxis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Nayane Ornelas</lastModifiedBy>
  <revision>7</revision>
  <lastPrinted>1601-01-01T00:00:00.0000000Z</lastPrinted>
  <dcterms:created xsi:type="dcterms:W3CDTF">2019-02-26T21:16:00.0000000Z</dcterms:created>
  <dcterms:modified xsi:type="dcterms:W3CDTF">2019-02-27T23:22:17.6950576Z</dcterms:modified>
</coreProperties>
</file>