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6E326356" w:rsidRDefault="00065A76" w14:paraId="319DE2FC" wp14:noSpellErr="1" wp14:textId="77C6C823">
      <w:pPr>
        <w:pStyle w:val="ListParagraph"/>
        <w:keepLines/>
        <w:spacing w:line="360" w:lineRule="auto"/>
        <w:rPr>
          <w:rFonts w:ascii="Times New Roman" w:hAnsi="Times New Roman"/>
          <w:b w:val="1"/>
          <w:bCs w:val="1"/>
          <w:i w:val="1"/>
          <w:iCs w:val="1"/>
        </w:rPr>
      </w:pPr>
      <w:bookmarkStart w:name="_Toc254818273" w:id="4"/>
      <w:bookmarkEnd w:id="0"/>
      <w:bookmarkEnd w:id="1"/>
      <w:bookmarkEnd w:id="2"/>
      <w:r w:rsidRPr="6E326356" w:rsidR="6E326356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  </w:t>
      </w:r>
      <w:r w:rsidRPr="6E326356" w:rsidR="6E326356">
        <w:rPr>
          <w:rFonts w:ascii="Times New Roman" w:hAnsi="Times New Roman"/>
          <w:b w:val="1"/>
          <w:bCs w:val="1"/>
          <w:i w:val="1"/>
          <w:iCs w:val="1"/>
        </w:rPr>
        <w:t>Interface de usuário &lt; C</w:t>
      </w:r>
      <w:r w:rsidRPr="6E326356" w:rsidR="6E326356">
        <w:rPr>
          <w:rFonts w:ascii="Times New Roman" w:hAnsi="Times New Roman"/>
          <w:b w:val="1"/>
          <w:bCs w:val="1"/>
          <w:i w:val="1"/>
          <w:iCs w:val="1"/>
        </w:rPr>
        <w:t>adastro</w:t>
      </w:r>
      <w:r w:rsidRPr="6E326356" w:rsidR="6E326356">
        <w:rPr>
          <w:rFonts w:ascii="Times New Roman" w:hAnsi="Times New Roman"/>
          <w:b w:val="1"/>
          <w:bCs w:val="1"/>
          <w:i w:val="1"/>
          <w:iCs w:val="1"/>
        </w:rPr>
        <w:t xml:space="preserve"> </w:t>
      </w:r>
      <w:r w:rsidRPr="6E326356" w:rsidR="6E326356">
        <w:rPr>
          <w:rFonts w:ascii="Times New Roman" w:hAnsi="Times New Roman"/>
          <w:b w:val="1"/>
          <w:bCs w:val="1"/>
          <w:i w:val="1"/>
          <w:iCs w:val="1"/>
        </w:rPr>
        <w:t xml:space="preserve">de clientes </w:t>
      </w:r>
      <w:r w:rsidRPr="6E326356" w:rsidR="6E326356">
        <w:rPr>
          <w:rFonts w:ascii="Times New Roman" w:hAnsi="Times New Roman"/>
          <w:b w:val="1"/>
          <w:bCs w:val="1"/>
          <w:i w:val="1"/>
          <w:iCs w:val="1"/>
        </w:rPr>
        <w:t>&gt;</w:t>
      </w:r>
      <w:bookmarkEnd w:id="4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6E326356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6E326356" w:rsidRDefault="00AD49AE" w14:paraId="6A05A809" w14:noSpellErr="1" wp14:textId="72D71852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E326356" w:rsidR="6E3263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Acessado a partir da página de clientes, permite o acesso ao resto do App pela barra de navegação lateral, ao concluir o cadastro de clientes o usuário é redirecionado para a página do cliente.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xmlns:wp14="http://schemas.microsoft.com/office/word/2010/wordml" w:rsidRPr="00577606" w:rsidR="002070BD" w:rsidTr="6E326356" w14:paraId="3DD9A7F9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2070BD" w:rsidP="00C92E3A" w:rsidRDefault="002070BD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2070BD" w:rsidP="00C92E3A" w:rsidRDefault="002070BD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2070BD" w:rsidP="00C92E3A" w:rsidRDefault="002070BD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  <w:tcMar/>
          </w:tcPr>
          <w:p w:rsidRPr="00577606" w:rsidR="002070BD" w:rsidP="00C92E3A" w:rsidRDefault="002070BD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  <w:tcMar/>
          </w:tcPr>
          <w:p w:rsidRPr="00577606" w:rsidR="002070BD" w:rsidP="00C92E3A" w:rsidRDefault="002070BD" w14:paraId="47091E57" wp14:textId="77777777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  <w:tcMar/>
          </w:tcPr>
          <w:p w:rsidRPr="00577606" w:rsidR="002070BD" w:rsidP="00C92E3A" w:rsidRDefault="002070BD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2070BD" w:rsidTr="6E326356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0D0B940D" w14:noSpellErr="1" wp14:textId="61FC0B30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E326356">
              <w:rPr/>
              <w:t>E-mail</w:t>
            </w:r>
          </w:p>
        </w:tc>
        <w:tc>
          <w:tcPr>
            <w:tcW w:w="1315" w:type="dxa"/>
            <w:tcMar/>
          </w:tcPr>
          <w:p w:rsidRPr="00577606" w:rsidR="002070BD" w:rsidP="6E326356" w:rsidRDefault="002070BD" w14:paraId="0E27B00A" w14:noSpellErr="1" wp14:textId="1D74020E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E326356" w:rsidR="6E3263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para o e-mail</w:t>
            </w:r>
          </w:p>
        </w:tc>
        <w:tc>
          <w:tcPr>
            <w:tcW w:w="1935" w:type="dxa"/>
            <w:tcMar/>
          </w:tcPr>
          <w:p w:rsidRPr="00577606" w:rsidR="002070BD" w:rsidP="7AD9A94C" w:rsidRDefault="002070BD" w14:paraId="60061E4C" w14:noSpellErr="1" wp14:textId="434AD30A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E326356">
              <w:rPr/>
              <w:t>Formatos válidos de e-mail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44EAFD9C" w14:noSpellErr="1" wp14:textId="5D4E3C43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AD9A94C">
              <w:rPr/>
              <w:t>Sim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B94D5A5" wp14:textId="5ED15F10">
            <w:pPr>
              <w:pStyle w:val="Tabela"/>
            </w:pPr>
            <w:r w:rsidR="7AD9A94C">
              <w:rPr/>
              <w:t xml:space="preserve"> </w:t>
            </w:r>
          </w:p>
        </w:tc>
      </w:tr>
      <w:tr xmlns:wp14="http://schemas.microsoft.com/office/word/2010/wordml" w:rsidRPr="00577606" w:rsidR="002070BD" w:rsidTr="6E326356" w14:paraId="3DEEC6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3656B9AB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45FB0818" w14:noSpellErr="1" wp14:textId="1C6E3F10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E326356">
              <w:rPr/>
              <w:t>Código do cliente</w:t>
            </w:r>
          </w:p>
        </w:tc>
        <w:tc>
          <w:tcPr>
            <w:tcW w:w="1315" w:type="dxa"/>
            <w:tcMar/>
          </w:tcPr>
          <w:p w:rsidRPr="00577606" w:rsidR="002070BD" w:rsidP="6E326356" w:rsidRDefault="002070BD" w14:paraId="049F31CB" w14:noSpellErr="1" wp14:textId="7A6C3295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E326356" w:rsidR="6E3263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do código do cliente</w:t>
            </w:r>
          </w:p>
        </w:tc>
        <w:tc>
          <w:tcPr>
            <w:tcW w:w="1935" w:type="dxa"/>
            <w:tcMar/>
          </w:tcPr>
          <w:p w:rsidRPr="00577606" w:rsidR="002070BD" w:rsidP="00A37183" w:rsidRDefault="002070BD" w14:paraId="53128261" w14:noSpellErr="1" wp14:textId="740045E0">
            <w:pPr>
              <w:pStyle w:val="Tabela"/>
            </w:pPr>
            <w:r w:rsidR="6E326356">
              <w:rPr/>
              <w:t>Inteiros</w:t>
            </w:r>
          </w:p>
        </w:tc>
        <w:tc>
          <w:tcPr>
            <w:tcW w:w="2127" w:type="dxa"/>
            <w:tcMar/>
          </w:tcPr>
          <w:p w:rsidRPr="00577606" w:rsidR="002070BD" w:rsidP="00A37183" w:rsidRDefault="002070BD" w14:paraId="62486C05" w14:noSpellErr="1" wp14:textId="275373B7">
            <w:pPr>
              <w:pStyle w:val="Tabela"/>
            </w:pPr>
            <w:r w:rsidR="6E326356">
              <w:rPr/>
              <w:t>Sim.</w:t>
            </w:r>
            <w:r w:rsidR="6E326356">
              <w:rPr/>
              <w:t xml:space="preserve"> 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101652C" wp14:textId="6A5C1861">
            <w:pPr>
              <w:pStyle w:val="Tabela"/>
            </w:pPr>
          </w:p>
        </w:tc>
      </w:tr>
      <w:tr xmlns:wp14="http://schemas.microsoft.com/office/word/2010/wordml" w:rsidRPr="00577606" w:rsidR="002070BD" w:rsidTr="6E326356" w14:paraId="4B99056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1299C43A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6E326356" w:rsidRDefault="002070BD" wp14:noSpellErr="1" w14:paraId="2A7D69C3" wp14:textId="57C582FA">
            <w:pPr>
              <w:spacing w:before="40" w:after="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E326356" w:rsidR="6E3263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Nome</w:t>
            </w:r>
          </w:p>
          <w:p w:rsidRPr="00577606" w:rsidR="002070BD" w:rsidP="00A37183" w:rsidRDefault="002070BD" w14:paraId="4DDBEF00" w14:noSpellErr="1" wp14:textId="6D7DF58A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2070BD" w:rsidP="6E326356" w:rsidRDefault="002070BD" wp14:noSpellErr="1" w14:paraId="5E479D5F" wp14:textId="50B027DB">
            <w:pPr>
              <w:spacing w:before="40" w:after="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E326356" w:rsidR="6E3263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do nome do cliente</w:t>
            </w:r>
          </w:p>
          <w:p w:rsidRPr="00577606" w:rsidR="002070BD" w:rsidP="6E326356" w:rsidRDefault="002070BD" w14:paraId="3461D779" wp14:textId="38D033D7">
            <w:pPr>
              <w:pStyle w:val="Normal"/>
              <w:spacing w:before="40" w:after="40"/>
            </w:pPr>
          </w:p>
        </w:tc>
        <w:tc>
          <w:tcPr>
            <w:tcW w:w="1935" w:type="dxa"/>
            <w:tcMar/>
          </w:tcPr>
          <w:p w:rsidRPr="00577606" w:rsidR="002070BD" w:rsidP="00A37183" w:rsidRDefault="002070BD" w14:paraId="3CF2D8B6" w14:noSpellErr="1" wp14:textId="4CE9A3C1">
            <w:pPr>
              <w:pStyle w:val="Tabela"/>
            </w:pPr>
            <w:r w:rsidR="6E326356">
              <w:rPr/>
              <w:t>Texto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0FB78278" w14:noSpellErr="1" wp14:textId="5FD6EC50">
            <w:pPr>
              <w:pStyle w:val="Tabela"/>
              <w:rPr>
                <w:u w:val="none"/>
              </w:rPr>
            </w:pPr>
            <w:r w:rsidR="6E326356">
              <w:rPr>
                <w:u w:val="none"/>
              </w:rPr>
              <w:t>Sim.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1FC39945" w14:noSpellErr="1" wp14:textId="27C84DB1">
            <w:pPr>
              <w:pStyle w:val="Tabela"/>
            </w:pPr>
          </w:p>
        </w:tc>
      </w:tr>
      <w:tr w:rsidR="6E326356" w:rsidTr="6E326356" w14:paraId="65C01B5D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E326356" w:rsidP="6E326356" w:rsidRDefault="6E326356" w14:paraId="1CAFFA6C" w14:textId="210DA375">
            <w:pPr>
              <w:pStyle w:val="Tabela"/>
            </w:pPr>
            <w:r w:rsidR="6E326356">
              <w:rPr/>
              <w:t xml:space="preserve">      4</w:t>
            </w:r>
          </w:p>
        </w:tc>
        <w:tc>
          <w:tcPr>
            <w:tcW w:w="1427" w:type="dxa"/>
            <w:tcMar/>
          </w:tcPr>
          <w:p w:rsidR="6E326356" w:rsidP="6E326356" w:rsidRDefault="6E326356" w14:noSpellErr="1" w14:paraId="28C110CF" w14:textId="1735AFE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E326356" w:rsidR="6E3263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Telefone</w:t>
            </w:r>
          </w:p>
        </w:tc>
        <w:tc>
          <w:tcPr>
            <w:tcW w:w="1315" w:type="dxa"/>
            <w:tcMar/>
          </w:tcPr>
          <w:p w:rsidR="6E326356" w:rsidP="6E326356" w:rsidRDefault="6E326356" w14:noSpellErr="1" w14:paraId="3E622B84" w14:textId="492ECCD9">
            <w:pPr>
              <w:pStyle w:val="Normal"/>
            </w:pPr>
            <w:r w:rsidRPr="6E326356" w:rsidR="6E3263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do telefone do cliente</w:t>
            </w:r>
          </w:p>
        </w:tc>
        <w:tc>
          <w:tcPr>
            <w:tcW w:w="1935" w:type="dxa"/>
            <w:tcMar/>
          </w:tcPr>
          <w:p w:rsidR="6E326356" w:rsidP="6E326356" w:rsidRDefault="6E326356" w14:noSpellErr="1" w14:paraId="1DC03CFF" w14:textId="1C8D0F7E">
            <w:pPr>
              <w:pStyle w:val="Tabela"/>
            </w:pPr>
            <w:r w:rsidR="6E326356">
              <w:rPr/>
              <w:t>Valores numéricos reais</w:t>
            </w:r>
          </w:p>
        </w:tc>
        <w:tc>
          <w:tcPr>
            <w:tcW w:w="2127" w:type="dxa"/>
            <w:tcMar/>
          </w:tcPr>
          <w:p w:rsidR="6E326356" w:rsidP="6E326356" w:rsidRDefault="6E326356" w14:noSpellErr="1" w14:paraId="587EB864" w14:textId="00998B42">
            <w:pPr>
              <w:pStyle w:val="Tabela"/>
              <w:rPr>
                <w:u w:val="none"/>
              </w:rPr>
            </w:pPr>
            <w:r w:rsidR="6E326356">
              <w:rPr>
                <w:u w:val="none"/>
              </w:rPr>
              <w:t>Sim</w:t>
            </w:r>
          </w:p>
        </w:tc>
        <w:tc>
          <w:tcPr>
            <w:tcW w:w="1417" w:type="dxa"/>
            <w:tcMar/>
          </w:tcPr>
          <w:p w:rsidR="6E326356" w:rsidP="6E326356" w:rsidRDefault="6E326356" w14:paraId="03328F5B" w14:textId="728B282E">
            <w:pPr>
              <w:pStyle w:val="Tabela"/>
            </w:pPr>
          </w:p>
        </w:tc>
      </w:tr>
      <w:tr w:rsidR="6E326356" w:rsidTr="6E326356" w14:paraId="11A8BEFA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6E326356" w:rsidP="6E326356" w:rsidRDefault="6E326356" w14:paraId="03F529B1" w14:textId="1E316357">
            <w:pPr>
              <w:pStyle w:val="Tabela"/>
            </w:pPr>
            <w:r w:rsidR="6E326356">
              <w:rPr/>
              <w:t xml:space="preserve">      5</w:t>
            </w:r>
          </w:p>
        </w:tc>
        <w:tc>
          <w:tcPr>
            <w:tcW w:w="1427" w:type="dxa"/>
            <w:tcMar/>
          </w:tcPr>
          <w:p w:rsidR="6E326356" w:rsidP="6E326356" w:rsidRDefault="6E326356" w14:noSpellErr="1" w14:paraId="198F173E" w14:textId="67E5B6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E326356" w:rsidR="6E3263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Código do produto</w:t>
            </w:r>
          </w:p>
        </w:tc>
        <w:tc>
          <w:tcPr>
            <w:tcW w:w="1315" w:type="dxa"/>
            <w:tcMar/>
          </w:tcPr>
          <w:p w:rsidR="6E326356" w:rsidP="6E326356" w:rsidRDefault="6E326356" w14:noSpellErr="1" w14:paraId="77F32A15" w14:textId="07A75FCF">
            <w:pPr>
              <w:spacing w:before="40" w:after="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6E326356" w:rsidR="6E3263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do código do produto</w:t>
            </w:r>
          </w:p>
          <w:p w:rsidR="6E326356" w:rsidP="6E326356" w:rsidRDefault="6E326356" w14:paraId="68E2191B" w14:textId="1447A2FC">
            <w:pPr>
              <w:pStyle w:val="Normal"/>
            </w:pPr>
          </w:p>
        </w:tc>
        <w:tc>
          <w:tcPr>
            <w:tcW w:w="1935" w:type="dxa"/>
            <w:tcMar/>
          </w:tcPr>
          <w:p w:rsidR="6E326356" w:rsidP="6E326356" w:rsidRDefault="6E326356" w14:paraId="764BCE49" w14:textId="05CC1696">
            <w:pPr>
              <w:pStyle w:val="Tabela"/>
            </w:pPr>
            <w:r w:rsidR="6E326356">
              <w:rPr/>
              <w:t>Inteiro</w:t>
            </w:r>
          </w:p>
        </w:tc>
        <w:tc>
          <w:tcPr>
            <w:tcW w:w="2127" w:type="dxa"/>
            <w:tcMar/>
          </w:tcPr>
          <w:p w:rsidR="6E326356" w:rsidP="6E326356" w:rsidRDefault="6E326356" w14:paraId="13CE2FA7" w14:textId="19538B94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6E326356" w:rsidP="6E326356" w:rsidRDefault="6E326356" w14:paraId="3B393203" w14:textId="30757851">
            <w:pPr>
              <w:pStyle w:val="Tabela"/>
            </w:pPr>
          </w:p>
        </w:tc>
      </w:tr>
    </w:tbl>
    <w:p w:rsidR="6E326356" w:rsidRDefault="6E326356" w14:paraId="7FE50F4F" w14:textId="03CA78C7"/>
    <w:p xmlns:wp14="http://schemas.microsoft.com/office/word/2010/wordml" w:rsidRPr="00577606" w:rsidR="00065A76" w:rsidP="00A37183" w:rsidRDefault="00065A76" w14:paraId="48A2191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6E326356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6E326356" w14:paraId="6BD18F9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238601F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F3CABC7" w14:noSpellErr="1" wp14:textId="4FEF1920">
            <w:pPr>
              <w:pStyle w:val="Tabela"/>
            </w:pPr>
            <w:r w:rsidR="6E326356">
              <w:rPr/>
              <w:t>Sua Conta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5B08B5D1" w14:noSpellErr="1" wp14:textId="57CE6953">
            <w:pPr>
              <w:pStyle w:val="Tabela"/>
            </w:pPr>
            <w:r w:rsidR="6E326356">
              <w:rPr/>
              <w:t>Envia o usuário para a página de gerenciamento da conta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6DEB4AB" w14:noSpellErr="1" wp14:textId="0F99E594">
            <w:pPr>
              <w:pStyle w:val="Tabela"/>
            </w:pPr>
          </w:p>
        </w:tc>
      </w:tr>
      <w:tr xmlns:wp14="http://schemas.microsoft.com/office/word/2010/wordml" w:rsidRPr="00577606" w:rsidR="00EA7AD4" w:rsidTr="6E326356" w14:paraId="0AD9C6F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4B1F511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65F9C3DC" w14:noSpellErr="1" wp14:textId="25DBDF91">
            <w:pPr>
              <w:pStyle w:val="Tabela"/>
            </w:pPr>
            <w:r w:rsidR="6E326356">
              <w:rPr/>
              <w:t>Geral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023141B" w14:noSpellErr="1" wp14:textId="1AAF4A86">
            <w:pPr>
              <w:pStyle w:val="Tabela"/>
            </w:pPr>
            <w:r w:rsidR="6E326356">
              <w:rPr/>
              <w:t>Envia o usuário para a página inicial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F3B140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E326356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14:noSpellErr="1" wp14:textId="71A59123">
            <w:pPr>
              <w:pStyle w:val="Tabela"/>
            </w:pPr>
            <w:r w:rsidR="6E326356">
              <w:rPr/>
              <w:t>Produtos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7DF4E37C" w14:noSpellErr="1" wp14:textId="24C907C8">
            <w:pPr>
              <w:pStyle w:val="Tabela"/>
            </w:pPr>
            <w:r w:rsidR="6E326356">
              <w:rPr/>
              <w:t xml:space="preserve">Recarrega a página de produtos 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6E326356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722B00AE" w14:noSpellErr="1" wp14:textId="31643E84">
            <w:pPr>
              <w:pStyle w:val="Tabela"/>
            </w:pPr>
            <w:r w:rsidR="6E326356">
              <w:rPr/>
              <w:t>Clientes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42C6D796" w14:noSpellErr="1" wp14:textId="37022793">
            <w:pPr>
              <w:pStyle w:val="Tabela"/>
            </w:pPr>
            <w:r w:rsidR="6E326356">
              <w:rPr/>
              <w:t>Envia o usuário para a página de gerenciamento dos clientes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6E1831B3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6E326356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2DE403A5" w14:noSpellErr="1" wp14:textId="55970120">
            <w:pPr>
              <w:pStyle w:val="Tabela"/>
            </w:pPr>
            <w:r w:rsidR="6E326356">
              <w:rPr/>
              <w:t>Funcionários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62431CDC" w14:noSpellErr="1" wp14:textId="01D6CF27">
            <w:pPr>
              <w:pStyle w:val="Tabela"/>
            </w:pPr>
            <w:r w:rsidR="6E326356">
              <w:rPr/>
              <w:t>Envia o usuário para a página de gerenciamento de funcionários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CC3B6C" w:rsidTr="6E326356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384BA73E" w14:noSpellErr="1" wp14:textId="623F5038">
            <w:pPr>
              <w:pStyle w:val="Tabela"/>
            </w:pPr>
            <w:r w:rsidR="6E326356">
              <w:rPr/>
              <w:t>Vendas</w:t>
            </w:r>
          </w:p>
        </w:tc>
        <w:tc>
          <w:tcPr>
            <w:tcW w:w="4111" w:type="dxa"/>
            <w:tcMar/>
          </w:tcPr>
          <w:p w:rsidRPr="00577606" w:rsidR="00CC3B6C" w:rsidP="00A37183" w:rsidRDefault="00CC3B6C" w14:paraId="34B3F2EB" w14:noSpellErr="1" wp14:textId="24BFE79B">
            <w:pPr>
              <w:pStyle w:val="Tabela"/>
            </w:pPr>
            <w:r w:rsidR="6E326356">
              <w:rPr/>
              <w:t>Envia o usuário para a página de gerenciamento de vendas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E326356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4F904CB7" w14:noSpellErr="1" wp14:textId="1A3A413E">
            <w:pPr>
              <w:pStyle w:val="Tabela"/>
            </w:pPr>
            <w:r w:rsidR="6E326356">
              <w:rPr/>
              <w:t>Gastos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06971CD3" w14:noSpellErr="1" wp14:textId="3D879ECD">
            <w:pPr>
              <w:pStyle w:val="Tabela"/>
            </w:pPr>
            <w:r w:rsidR="6E326356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390AF8" w:rsidRDefault="00EA7AD4" w14:paraId="2A1F701D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E326356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B95CD12" w14:noSpellErr="1" wp14:textId="39C6F1ED">
            <w:pPr>
              <w:pStyle w:val="Tabela"/>
            </w:pPr>
            <w:r w:rsidR="6E326356">
              <w:rPr/>
              <w:t>Totais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220BBB2" w14:noSpellErr="1" wp14:textId="6599BCC0">
            <w:pPr>
              <w:pStyle w:val="Tabela"/>
            </w:pPr>
            <w:r w:rsidR="6E326356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E326356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14:noSpellErr="1" wp14:textId="0AF27560">
            <w:pPr>
              <w:pStyle w:val="Tabela"/>
            </w:pPr>
            <w:r w:rsidR="6E326356">
              <w:rPr/>
              <w:t>Concluir</w:t>
            </w:r>
          </w:p>
        </w:tc>
        <w:tc>
          <w:tcPr>
            <w:tcW w:w="4111" w:type="dxa"/>
            <w:tcMar/>
          </w:tcPr>
          <w:p w:rsidRPr="00577606" w:rsidR="005C5584" w:rsidP="00A37183" w:rsidRDefault="005C5584" w14:paraId="0A4F7224" w14:noSpellErr="1" wp14:textId="11682632">
            <w:pPr>
              <w:pStyle w:val="Tabela"/>
            </w:pPr>
            <w:r w:rsidR="6E326356">
              <w:rPr/>
              <w:t>Concluir o cadastro do produto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5AE48A43" w14:noSpellErr="1" wp14:textId="1FD17DF8">
            <w:pPr>
              <w:pStyle w:val="Tabela"/>
            </w:pPr>
            <w:r w:rsidR="6E326356">
              <w:rPr/>
              <w:t>Deve ter os campos obrigatórios digitados</w:t>
            </w:r>
          </w:p>
        </w:tc>
      </w:tr>
    </w:tbl>
    <w:p w:rsidR="5340C7AC" w:rsidP="5340C7AC" w:rsidRDefault="5340C7AC" w14:noSpellErr="1" w14:paraId="3BEDDA88" w14:textId="4D09FF13">
      <w:pPr>
        <w:pStyle w:val="Ttulo5"/>
        <w:numPr>
          <w:numId w:val="0"/>
        </w:numPr>
        <w:ind w:left="0"/>
        <w:rPr>
          <w:rFonts w:ascii="Times New Roman" w:hAnsi="Times New Roman"/>
        </w:rPr>
      </w:pPr>
    </w:p>
    <w:p w:rsidR="5340C7AC" w:rsidP="5340C7AC" w:rsidRDefault="5340C7AC" w14:paraId="5C6EA73D" w14:textId="7EDF7D50">
      <w:pPr>
        <w:pStyle w:val="Corpodetexto"/>
        <w:rPr>
          <w:rFonts w:ascii="Times New Roman" w:hAnsi="Times New Roman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69C6" w:rsidRDefault="00C569C6" w14:paraId="77A52294" wp14:textId="77777777">
      <w:r>
        <w:separator/>
      </w:r>
    </w:p>
  </w:endnote>
  <w:endnote w:type="continuationSeparator" w:id="0">
    <w:p xmlns:wp14="http://schemas.microsoft.com/office/word/2010/wordml" w:rsidR="00C569C6" w:rsidRDefault="00C569C6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P="00F46CBE" w:rsidRDefault="00E63E4A" w14:paraId="717AAFBA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1A81F0B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69C6" w:rsidRDefault="00C569C6" w14:paraId="450EA2D7" wp14:textId="77777777">
      <w:r>
        <w:separator/>
      </w:r>
    </w:p>
  </w:footnote>
  <w:footnote w:type="continuationSeparator" w:id="0">
    <w:p xmlns:wp14="http://schemas.microsoft.com/office/word/2010/wordml" w:rsidR="00C569C6" w:rsidRDefault="00C569C6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27C" w:rsidR="00E63E4A" w:rsidP="6E326356" w:rsidRDefault="00F46CBE" w14:paraId="62A90509" wp14:noSpellErr="1" wp14:textId="01FE6EC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3959E941" wp14:noSpellErr="1" wp14:textId="3FE002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%2.%3.%4.%5.%6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5340C7AC"/>
    <w:rsid w:val="6E326356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C96599-C9FC-4E5E-BA36-CB747B17A70A}"/>
  <w14:docId w14:val="6BB95A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Office Word</ap:Application>
  <ap:DocSecurity>0</ap:DocSecurity>
  <ap:ScaleCrop>false</ap:ScaleCrop>
  <ap:Manager>Wilson Padua</ap:Manager>
  <ap:Company>Praxis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Nayane Ornelas</lastModifiedBy>
  <revision>7</revision>
  <lastPrinted>1601-01-01T00:00:00.0000000Z</lastPrinted>
  <dcterms:created xsi:type="dcterms:W3CDTF">2019-02-26T21:16:00.0000000Z</dcterms:created>
  <dcterms:modified xsi:type="dcterms:W3CDTF">2019-02-27T22:52:21.1601605Z</dcterms:modified>
</coreProperties>
</file>